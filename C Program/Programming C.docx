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87D" w:rsidRPr="00557C1B" w:rsidRDefault="00B8387D" w:rsidP="00B8387D">
      <w:pPr>
        <w:pStyle w:val="Heading1"/>
        <w:rPr>
          <w:b/>
          <w:bCs/>
        </w:rPr>
      </w:pPr>
      <w:r w:rsidRPr="00557C1B">
        <w:rPr>
          <w:b/>
          <w:bCs/>
        </w:rPr>
        <w:t xml:space="preserve">Characteristics Of </w:t>
      </w:r>
      <w:r w:rsidR="006C3906" w:rsidRPr="00557C1B">
        <w:rPr>
          <w:b/>
          <w:bCs/>
        </w:rPr>
        <w:t>C</w:t>
      </w:r>
    </w:p>
    <w:p w:rsidR="003C580B" w:rsidRDefault="00917947" w:rsidP="00247687">
      <w:pPr>
        <w:pStyle w:val="ListBullet"/>
        <w:numPr>
          <w:ilvl w:val="0"/>
          <w:numId w:val="5"/>
        </w:numPr>
      </w:pPr>
      <w:r>
        <w:t>It is a Procedural Oriented Programming Language.</w:t>
      </w:r>
      <w:r w:rsidR="007F70A2">
        <w:t xml:space="preserve"> And also a middle level language</w:t>
      </w:r>
      <w:r w:rsidR="007A6DE7">
        <w:t>.</w:t>
      </w:r>
    </w:p>
    <w:p w:rsidR="00917947" w:rsidRDefault="00902AD8" w:rsidP="00247687">
      <w:pPr>
        <w:pStyle w:val="ListBullet"/>
        <w:numPr>
          <w:ilvl w:val="0"/>
          <w:numId w:val="5"/>
        </w:numPr>
      </w:pPr>
      <w:r>
        <w:t xml:space="preserve">C has a rich set of built-in functions </w:t>
      </w:r>
      <w:r w:rsidR="00B51D02">
        <w:t>and operators</w:t>
      </w:r>
      <w:r w:rsidR="001E04B4">
        <w:t>,</w:t>
      </w:r>
      <w:r w:rsidR="00B51D02">
        <w:t xml:space="preserve"> </w:t>
      </w:r>
      <w:r w:rsidR="001E04B4">
        <w:t>these can be used to write any complex code.</w:t>
      </w:r>
    </w:p>
    <w:p w:rsidR="001E04B4" w:rsidRDefault="00765475" w:rsidP="00247687">
      <w:pPr>
        <w:pStyle w:val="ListBullet"/>
        <w:numPr>
          <w:ilvl w:val="0"/>
          <w:numId w:val="5"/>
        </w:numPr>
      </w:pPr>
      <w:r>
        <w:t>The C compiler</w:t>
      </w:r>
      <w:r w:rsidR="00AF7AA6">
        <w:t xml:space="preserve"> combines the capabilities of an assembly language with the features of a high level language.</w:t>
      </w:r>
    </w:p>
    <w:p w:rsidR="00DD271C" w:rsidRDefault="00D870D9" w:rsidP="00197EFE">
      <w:pPr>
        <w:pStyle w:val="ListBullet"/>
        <w:numPr>
          <w:ilvl w:val="0"/>
          <w:numId w:val="5"/>
        </w:numPr>
      </w:pPr>
      <w:r>
        <w:t xml:space="preserve">C language is well structured programming language, </w:t>
      </w:r>
      <w:r w:rsidR="0048008D">
        <w:t>this modular structure makes program debugging, testing and maintenance easier.</w:t>
      </w:r>
      <w:r w:rsidR="00BB5F9B">
        <w:t xml:space="preserve"> A proper collection of </w:t>
      </w:r>
      <w:r w:rsidR="00DD271C">
        <w:t>these modules would make a complete program.</w:t>
      </w:r>
    </w:p>
    <w:p w:rsidR="00197EFE" w:rsidRDefault="00197EFE" w:rsidP="00197EFE">
      <w:pPr>
        <w:pStyle w:val="ListBullet"/>
        <w:numPr>
          <w:ilvl w:val="0"/>
          <w:numId w:val="5"/>
        </w:numPr>
      </w:pPr>
      <w:r>
        <w:t xml:space="preserve">A C program is basically a </w:t>
      </w:r>
      <w:r w:rsidR="007668F5">
        <w:t>collection of functions that are supported by C library.</w:t>
      </w:r>
    </w:p>
    <w:p w:rsidR="002D119B" w:rsidRDefault="00567261" w:rsidP="002D119B">
      <w:pPr>
        <w:pStyle w:val="ListBullet"/>
        <w:numPr>
          <w:ilvl w:val="0"/>
          <w:numId w:val="5"/>
        </w:numPr>
      </w:pPr>
      <w:r>
        <w:t>Programs written in C are efficient and fast.</w:t>
      </w:r>
      <w:r w:rsidR="00BD69AE">
        <w:t xml:space="preserve"> This is due to its variety of data types and </w:t>
      </w:r>
      <w:r w:rsidR="002D119B">
        <w:t>powerful operators.</w:t>
      </w:r>
    </w:p>
    <w:p w:rsidR="00926A49" w:rsidRDefault="001309A3" w:rsidP="002D119B">
      <w:pPr>
        <w:pStyle w:val="ListBullet"/>
        <w:numPr>
          <w:ilvl w:val="0"/>
          <w:numId w:val="5"/>
        </w:numPr>
      </w:pPr>
      <w:r>
        <w:t xml:space="preserve">C is a </w:t>
      </w:r>
      <w:r w:rsidR="00B8496A">
        <w:t xml:space="preserve">portable language I.e., programs written in C in one machine can be </w:t>
      </w:r>
      <w:r w:rsidR="00996B89">
        <w:t>easily run on some other machine without any modifications.</w:t>
      </w:r>
    </w:p>
    <w:p w:rsidR="00974EA7" w:rsidRDefault="00AA2F38" w:rsidP="00D76BAF">
      <w:pPr>
        <w:pStyle w:val="ListBullet"/>
        <w:numPr>
          <w:ilvl w:val="0"/>
          <w:numId w:val="5"/>
        </w:numPr>
      </w:pPr>
      <w:r>
        <w:t>Dynamic storage allocations is possible.</w:t>
      </w:r>
    </w:p>
    <w:p w:rsidR="00974EA7" w:rsidRDefault="00974EA7" w:rsidP="00974EA7">
      <w:r>
        <w:br w:type="page"/>
      </w:r>
    </w:p>
    <w:p w:rsidR="00750EAC" w:rsidRDefault="001E17CF" w:rsidP="00E968CC">
      <w:pPr>
        <w:pStyle w:val="Heading1"/>
        <w:rPr>
          <w:b/>
          <w:bCs/>
        </w:rPr>
      </w:pPr>
      <w:r w:rsidRPr="00557C1B">
        <w:rPr>
          <w:b/>
          <w:bCs/>
        </w:rPr>
        <w:lastRenderedPageBreak/>
        <w:t>Use of Decision Box in Flow Chart</w:t>
      </w:r>
    </w:p>
    <w:p w:rsidR="00F53202" w:rsidRDefault="005058BC" w:rsidP="00F53202">
      <w:pPr>
        <w:pStyle w:val="ListParagraph"/>
        <w:numPr>
          <w:ilvl w:val="0"/>
          <w:numId w:val="6"/>
        </w:numPr>
      </w:pPr>
      <w:r>
        <w:t xml:space="preserve">A </w:t>
      </w:r>
      <w:r w:rsidR="00597BBB">
        <w:t>De</w:t>
      </w:r>
      <w:r>
        <w:t xml:space="preserve">cision Box </w:t>
      </w:r>
      <w:r w:rsidR="00597BBB">
        <w:t>is a diamond shaped box in a flow chart.</w:t>
      </w:r>
    </w:p>
    <w:p w:rsidR="00597BBB" w:rsidRDefault="007800B6" w:rsidP="00597BBB">
      <w:pPr>
        <w:pStyle w:val="ListParagraph"/>
        <w:numPr>
          <w:ilvl w:val="0"/>
          <w:numId w:val="6"/>
        </w:numPr>
      </w:pPr>
      <w:r>
        <w:t xml:space="preserve">It is used for </w:t>
      </w:r>
      <w:r w:rsidR="0029210A">
        <w:t>decision making between two or more alternatives</w:t>
      </w:r>
      <w:r w:rsidR="00597BBB">
        <w:t>.</w:t>
      </w:r>
    </w:p>
    <w:p w:rsidR="00597BBB" w:rsidRDefault="006B181A" w:rsidP="00597BBB">
      <w:pPr>
        <w:pStyle w:val="ListParagraph"/>
        <w:numPr>
          <w:ilvl w:val="0"/>
          <w:numId w:val="6"/>
        </w:numPr>
      </w:pPr>
      <w:r>
        <w:t>Each box has either</w:t>
      </w:r>
      <w:r w:rsidR="007D565E">
        <w:t xml:space="preserve"> </w:t>
      </w:r>
      <w:r w:rsidR="0029210A">
        <w:t>Yes</w:t>
      </w:r>
      <w:r w:rsidR="00DB3D2E">
        <w:t xml:space="preserve"> or </w:t>
      </w:r>
      <w:r w:rsidR="0029210A">
        <w:t>No</w:t>
      </w:r>
      <w:r w:rsidR="008749A3">
        <w:t>, it</w:t>
      </w:r>
      <w:r w:rsidR="00FB2616">
        <w:t xml:space="preserve"> </w:t>
      </w:r>
      <w:r w:rsidR="008749A3">
        <w:t xml:space="preserve">indicates </w:t>
      </w:r>
      <w:r w:rsidR="00FB2616">
        <w:t xml:space="preserve">the direction </w:t>
      </w:r>
      <w:r w:rsidR="0049313B">
        <w:t xml:space="preserve">that </w:t>
      </w:r>
      <w:r w:rsidR="00FB2616">
        <w:t>the user should be follow on flow chart.</w:t>
      </w:r>
    </w:p>
    <w:p w:rsidR="00187FFA" w:rsidRDefault="009401A8" w:rsidP="00187FFA">
      <w:pPr>
        <w:pStyle w:val="ListParagraph"/>
        <w:numPr>
          <w:ilvl w:val="0"/>
          <w:numId w:val="6"/>
        </w:numPr>
      </w:pPr>
      <w:r>
        <w:t xml:space="preserve">It means </w:t>
      </w:r>
      <w:r w:rsidR="0050012D">
        <w:t>it is used for testing the condition</w:t>
      </w:r>
      <w:r w:rsidR="001B6DFD">
        <w:t xml:space="preserve"> and it gives two output, if the respected condition is true </w:t>
      </w:r>
      <w:r w:rsidR="008B0E11">
        <w:t>then it executes the statement</w:t>
      </w:r>
      <w:r w:rsidR="003C0F9E">
        <w:t xml:space="preserve"> </w:t>
      </w:r>
      <w:r w:rsidR="0044030B">
        <w:t>in the</w:t>
      </w:r>
      <w:r w:rsidR="003C0F9E">
        <w:t xml:space="preserve"> </w:t>
      </w:r>
      <w:r w:rsidR="0044030B">
        <w:t>true block</w:t>
      </w:r>
      <w:r w:rsidR="008B0E11">
        <w:t>, otherwise</w:t>
      </w:r>
      <w:r w:rsidR="00F71BB6">
        <w:t xml:space="preserve"> statement will</w:t>
      </w:r>
      <w:r w:rsidR="003C0F9E">
        <w:t xml:space="preserve"> executes </w:t>
      </w:r>
      <w:r w:rsidR="0044030B">
        <w:t xml:space="preserve">in the </w:t>
      </w:r>
      <w:r w:rsidR="00842A40">
        <w:t>false</w:t>
      </w:r>
      <w:r w:rsidR="0044030B">
        <w:t xml:space="preserve"> block.</w:t>
      </w:r>
    </w:p>
    <w:p w:rsidR="006D6697" w:rsidRDefault="00954B65" w:rsidP="006D6697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325120</wp:posOffset>
                </wp:positionV>
                <wp:extent cx="1316355" cy="1162050"/>
                <wp:effectExtent l="19050" t="19050" r="3619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FD" w:rsidRDefault="007D32FD" w:rsidP="007D3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left:0;text-align:left;margin-left:166.7pt;margin-top:25.6pt;width:103.6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" fillcolor="#731c3f [3204]" strokecolor="#390e1f [1604]" strokeweight="1pt">
                <v:textbox>
                  <w:txbxContent>
                    <w:p w:rsidR="007D32FD" w:rsidRDefault="007D32FD" w:rsidP="007D32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79F2">
        <w:t>Symbolic form of a decision box is</w:t>
      </w:r>
      <w:r w:rsidR="00187FFA">
        <w:t>:</w:t>
      </w:r>
    </w:p>
    <w:p w:rsidR="007950D3" w:rsidRDefault="007950D3" w:rsidP="007950D3"/>
    <w:p w:rsidR="001E706D" w:rsidRDefault="001E706D" w:rsidP="007950D3"/>
    <w:p w:rsidR="001E706D" w:rsidRDefault="001E706D" w:rsidP="007950D3"/>
    <w:p w:rsidR="001E706D" w:rsidRDefault="001E706D" w:rsidP="007950D3"/>
    <w:p w:rsidR="007950D3" w:rsidRDefault="0068781D" w:rsidP="007950D3">
      <w:pPr>
        <w:pStyle w:val="ListParagraph"/>
        <w:numPr>
          <w:ilvl w:val="0"/>
          <w:numId w:val="6"/>
        </w:numPr>
      </w:pPr>
      <w:r>
        <w:t>For Example:</w:t>
      </w:r>
    </w:p>
    <w:p w:rsidR="006D6697" w:rsidRDefault="007950D3" w:rsidP="006D66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6E503" wp14:editId="6B9C82F2">
                <wp:simplePos x="0" y="0"/>
                <wp:positionH relativeFrom="column">
                  <wp:posOffset>1623060</wp:posOffset>
                </wp:positionH>
                <wp:positionV relativeFrom="paragraph">
                  <wp:posOffset>154305</wp:posOffset>
                </wp:positionV>
                <wp:extent cx="1414780" cy="892175"/>
                <wp:effectExtent l="0" t="0" r="13970" b="222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892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D3" w:rsidRDefault="007950D3" w:rsidP="00781C1F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Assign r=34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6E503" id="Rectangle: Rounded Corners 21" o:spid="_x0000_s1027" style="position:absolute;margin-left:127.8pt;margin-top:12.15pt;width:111.4pt;height:7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" fillcolor="white [3201]" strokecolor="#731c3f [3204]" strokeweight="1pt">
                <v:stroke joinstyle="miter"/>
                <v:textbox>
                  <w:txbxContent>
                    <w:p w:rsidR="007950D3" w:rsidRDefault="007950D3" w:rsidP="00781C1F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Assign r=34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6697" w:rsidRDefault="006D6697" w:rsidP="006D6697"/>
    <w:p w:rsidR="006D6697" w:rsidRDefault="006D6697" w:rsidP="006D6697"/>
    <w:p w:rsidR="00A24A6F" w:rsidRDefault="00A24A6F" w:rsidP="00A24A6F"/>
    <w:p w:rsidR="00A24A6F" w:rsidRDefault="000A333E" w:rsidP="00A24A6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CF1F8" wp14:editId="154B93A2">
                <wp:simplePos x="0" y="0"/>
                <wp:positionH relativeFrom="column">
                  <wp:posOffset>1716087</wp:posOffset>
                </wp:positionH>
                <wp:positionV relativeFrom="paragraph">
                  <wp:posOffset>302578</wp:posOffset>
                </wp:positionV>
                <wp:extent cx="1188000" cy="57600"/>
                <wp:effectExtent l="31750" t="6350" r="444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000" cy="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DF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5.1pt;margin-top:23.85pt;width:93.55pt;height:4.5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" strokecolor="#731c3f [3204]" strokeweight=".5pt">
                <v:stroke endarrow="block" joinstyle="miter"/>
              </v:shape>
            </w:pict>
          </mc:Fallback>
        </mc:AlternateContent>
      </w:r>
    </w:p>
    <w:p w:rsidR="00A24A6F" w:rsidRDefault="00A24A6F" w:rsidP="00A24A6F"/>
    <w:p w:rsidR="001B4712" w:rsidRDefault="0050526C" w:rsidP="00A24A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2018030</wp:posOffset>
                </wp:positionV>
                <wp:extent cx="2040890" cy="1000760"/>
                <wp:effectExtent l="0" t="0" r="1651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000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10A" w:rsidRPr="00A57C24" w:rsidRDefault="00900CAA" w:rsidP="00A0310A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pri</w:t>
                            </w:r>
                            <w:r w:rsidR="00BB5FA9">
                              <w:rPr>
                                <w:lang w:val="en-IN"/>
                              </w:rPr>
                              <w:t>nt “Not Eligible”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64.95pt;margin-top:158.9pt;width:160.7pt;height:7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" fillcolor="white [3201]" strokecolor="#731c3f [3204]" strokeweight="1pt">
                <v:textbox>
                  <w:txbxContent>
                    <w:p w:rsidR="00A0310A" w:rsidRPr="00A57C24" w:rsidRDefault="00900CAA" w:rsidP="00A0310A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pri</w:t>
                      </w:r>
                      <w:r w:rsidR="00BB5FA9">
                        <w:rPr>
                          <w:lang w:val="en-IN"/>
                        </w:rPr>
                        <w:t>nt “Not Eligible”</w:t>
                      </w:r>
                    </w:p>
                  </w:txbxContent>
                </v:textbox>
              </v:rect>
            </w:pict>
          </mc:Fallback>
        </mc:AlternateContent>
      </w:r>
      <w:r w:rsidR="00787A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3D4AC" wp14:editId="2AF298A3">
                <wp:simplePos x="0" y="0"/>
                <wp:positionH relativeFrom="column">
                  <wp:posOffset>-718820</wp:posOffset>
                </wp:positionH>
                <wp:positionV relativeFrom="paragraph">
                  <wp:posOffset>1943100</wp:posOffset>
                </wp:positionV>
                <wp:extent cx="2042795" cy="999490"/>
                <wp:effectExtent l="0" t="0" r="1460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999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AA" w:rsidRDefault="00900CAA" w:rsidP="00900CAA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Print “Eligible”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D4AC" id="Rectangle 20" o:spid="_x0000_s1029" style="position:absolute;margin-left:-56.6pt;margin-top:153pt;width:160.85pt;height:7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" fillcolor="white [3201]" strokecolor="#731c3f [3204]" strokeweight="1pt">
                <v:textbox>
                  <w:txbxContent>
                    <w:p w:rsidR="00900CAA" w:rsidRDefault="00900CAA" w:rsidP="00900CAA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Print “Eligible”</w:t>
                      </w:r>
                    </w:p>
                  </w:txbxContent>
                </v:textbox>
              </v:rect>
            </w:pict>
          </mc:Fallback>
        </mc:AlternateContent>
      </w:r>
      <w:r w:rsidR="00FF03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98CDF" wp14:editId="447E1995">
                <wp:simplePos x="0" y="0"/>
                <wp:positionH relativeFrom="column">
                  <wp:posOffset>3498215</wp:posOffset>
                </wp:positionH>
                <wp:positionV relativeFrom="paragraph">
                  <wp:posOffset>1433830</wp:posOffset>
                </wp:positionV>
                <wp:extent cx="1187450" cy="57150"/>
                <wp:effectExtent l="31750" t="6350" r="444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7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47D1" id="Straight Arrow Connector 12" o:spid="_x0000_s1026" type="#_x0000_t32" style="position:absolute;margin-left:275.45pt;margin-top:112.9pt;width:93.5pt;height:4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" strokecolor="#731c3f [3204]" strokeweight=".5pt">
                <v:stroke endarrow="block" joinstyle="miter"/>
              </v:shape>
            </w:pict>
          </mc:Fallback>
        </mc:AlternateContent>
      </w:r>
      <w:r w:rsidR="005E4A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668BC" wp14:editId="100CC2E6">
                <wp:simplePos x="0" y="0"/>
                <wp:positionH relativeFrom="column">
                  <wp:posOffset>-185420</wp:posOffset>
                </wp:positionH>
                <wp:positionV relativeFrom="paragraph">
                  <wp:posOffset>1318260</wp:posOffset>
                </wp:positionV>
                <wp:extent cx="1187450" cy="57150"/>
                <wp:effectExtent l="31750" t="6350" r="444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7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1936" id="Straight Arrow Connector 11" o:spid="_x0000_s1026" type="#_x0000_t32" style="position:absolute;margin-left:-14.6pt;margin-top:103.8pt;width:93.5pt;height:4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" strokecolor="#731c3f [3204]" strokeweight=".5pt">
                <v:stroke endarrow="block" joinstyle="miter"/>
              </v:shape>
            </w:pict>
          </mc:Fallback>
        </mc:AlternateContent>
      </w:r>
      <w:r w:rsidR="004C29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F602C" wp14:editId="6C9977CF">
                <wp:simplePos x="0" y="0"/>
                <wp:positionH relativeFrom="column">
                  <wp:posOffset>433705</wp:posOffset>
                </wp:positionH>
                <wp:positionV relativeFrom="paragraph">
                  <wp:posOffset>753745</wp:posOffset>
                </wp:positionV>
                <wp:extent cx="1187450" cy="57150"/>
                <wp:effectExtent l="0" t="0" r="317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187450" cy="571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57FE" id="Straight Arrow Connector 18" o:spid="_x0000_s1026" type="#_x0000_t32" style="position:absolute;margin-left:34.15pt;margin-top:59.35pt;width:93.5pt;height:4.5pt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" strokecolor="#731c3f [3204]" strokeweight=".5pt">
                <v:stroke joinstyle="miter"/>
              </v:shape>
            </w:pict>
          </mc:Fallback>
        </mc:AlternateContent>
      </w:r>
      <w:r w:rsidR="00ED40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808355</wp:posOffset>
                </wp:positionV>
                <wp:extent cx="1188720" cy="57785"/>
                <wp:effectExtent l="0" t="0" r="30480" b="37465"/>
                <wp:wrapNone/>
                <wp:docPr id="16" name="Straight Arrow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188720" cy="577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5173" id="Straight Arrow Connector 16" o:spid="_x0000_s1026" type="#_x0000_t32" style="position:absolute;margin-left:231.3pt;margin-top:63.65pt;width:93.6pt;height:4.55pt;rotation:18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" strokecolor="#731c3f [3204]" strokeweight=".5pt">
                <v:stroke joinstyle="miter"/>
              </v:shape>
            </w:pict>
          </mc:Fallback>
        </mc:AlternateContent>
      </w:r>
      <w:r w:rsidR="00EB47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259715</wp:posOffset>
                </wp:positionV>
                <wp:extent cx="1316355" cy="1108800"/>
                <wp:effectExtent l="19050" t="19050" r="36195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1088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AA" w:rsidRDefault="00956D0E" w:rsidP="00900CAA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if( r&gt;=18)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0" type="#_x0000_t4" style="position:absolute;margin-left:127.7pt;margin-top:20.45pt;width:103.65pt;height:8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" fillcolor="white [3201]" strokecolor="#731c3f [3204]" strokeweight="1pt">
                <v:textbox>
                  <w:txbxContent>
                    <w:p w:rsidR="00900CAA" w:rsidRDefault="00956D0E" w:rsidP="00900CAA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if( r&gt;=18)</w:t>
                      </w:r>
                    </w:p>
                  </w:txbxContent>
                </v:textbox>
              </v:shape>
            </w:pict>
          </mc:Fallback>
        </mc:AlternateContent>
      </w:r>
    </w:p>
    <w:p w:rsidR="00A46093" w:rsidRDefault="001B4712" w:rsidP="001B4712">
      <w:r>
        <w:t xml:space="preserve">               </w:t>
      </w:r>
      <w:r w:rsidR="00AF356C">
        <w:t xml:space="preserve">   True</w:t>
      </w:r>
      <w:r w:rsidR="00B0040D">
        <w:t xml:space="preserve">  </w:t>
      </w:r>
      <w:r w:rsidR="00AF356C">
        <w:t xml:space="preserve">                                               Fal</w:t>
      </w:r>
      <w:r w:rsidR="00B0040D">
        <w:t xml:space="preserve">se       </w:t>
      </w:r>
    </w:p>
    <w:p w:rsidR="00A46093" w:rsidRDefault="00A46093" w:rsidP="00A46093">
      <w:r>
        <w:br w:type="page"/>
      </w:r>
    </w:p>
    <w:p w:rsidR="00B0040D" w:rsidRDefault="00B0040D" w:rsidP="006B3653">
      <w:pPr>
        <w:pStyle w:val="Heading1"/>
        <w:rPr>
          <w:b/>
          <w:bCs/>
        </w:rPr>
      </w:pPr>
      <w:r>
        <w:lastRenderedPageBreak/>
        <w:t xml:space="preserve">   </w:t>
      </w:r>
      <w:r w:rsidR="005B33B1" w:rsidRPr="006B3653">
        <w:rPr>
          <w:b/>
          <w:bCs/>
        </w:rPr>
        <w:t>Purpose of</w:t>
      </w:r>
      <w:r w:rsidR="004E06AD" w:rsidRPr="006B3653">
        <w:rPr>
          <w:b/>
          <w:bCs/>
        </w:rPr>
        <w:t xml:space="preserve"> \n And \t Characters</w:t>
      </w:r>
    </w:p>
    <w:p w:rsidR="00367A60" w:rsidRDefault="00981F2E" w:rsidP="00743B85">
      <w:pPr>
        <w:pStyle w:val="ListParagraph"/>
        <w:numPr>
          <w:ilvl w:val="0"/>
          <w:numId w:val="7"/>
        </w:numPr>
      </w:pPr>
      <w:r>
        <w:t xml:space="preserve">An escape sequence is a </w:t>
      </w:r>
      <w:r w:rsidR="001D3354">
        <w:t xml:space="preserve">sequence of characters used in formatting the output </w:t>
      </w:r>
      <w:r w:rsidR="003853D0">
        <w:t xml:space="preserve">and are not displayed while </w:t>
      </w:r>
      <w:r w:rsidR="001F6F2B">
        <w:t>printing text on the screen.</w:t>
      </w:r>
    </w:p>
    <w:p w:rsidR="001F6F2B" w:rsidRDefault="002C1DF3" w:rsidP="006E6355">
      <w:pPr>
        <w:pStyle w:val="ListParagraph"/>
        <w:numPr>
          <w:ilvl w:val="0"/>
          <w:numId w:val="7"/>
        </w:numPr>
      </w:pPr>
      <w:r>
        <w:t>Each having their own specific function.</w:t>
      </w:r>
    </w:p>
    <w:p w:rsidR="002C1DF3" w:rsidRDefault="0003765C" w:rsidP="006E6355">
      <w:pPr>
        <w:pStyle w:val="ListParagraph"/>
        <w:numPr>
          <w:ilvl w:val="0"/>
          <w:numId w:val="7"/>
        </w:numPr>
      </w:pPr>
      <w:r>
        <w:t>All escape sequences in C are represented by two or more characters</w:t>
      </w:r>
      <w:r w:rsidR="005A2621">
        <w:t>.</w:t>
      </w:r>
    </w:p>
    <w:p w:rsidR="005A2621" w:rsidRDefault="005A2621" w:rsidP="00813999">
      <w:pPr>
        <w:pStyle w:val="ListParagraph"/>
        <w:numPr>
          <w:ilvl w:val="0"/>
          <w:numId w:val="7"/>
        </w:numPr>
      </w:pPr>
      <w:r>
        <w:t xml:space="preserve">First one compulsory being a </w:t>
      </w:r>
      <w:r w:rsidRPr="00D64D34">
        <w:rPr>
          <w:b/>
          <w:bCs/>
        </w:rPr>
        <w:t>backslash</w:t>
      </w:r>
      <w:r w:rsidR="00813999">
        <w:rPr>
          <w:rFonts w:cs="Gautami"/>
          <w:b/>
          <w:bCs/>
          <w:lang w:bidi="te-IN"/>
        </w:rPr>
        <w:t xml:space="preserve">, </w:t>
      </w:r>
      <w:r w:rsidR="00813999">
        <w:rPr>
          <w:rFonts w:cs="Gautami"/>
          <w:lang w:bidi="te-IN"/>
        </w:rPr>
        <w:t>i</w:t>
      </w:r>
      <w:r w:rsidR="00AB0F6E" w:rsidRPr="00813999">
        <w:rPr>
          <w:rFonts w:cs="Gautami"/>
          <w:lang w:bidi="te-IN"/>
        </w:rPr>
        <w:t>t's denoted by</w:t>
      </w:r>
      <w:r w:rsidR="006B7DB1" w:rsidRPr="00813999">
        <w:rPr>
          <w:b/>
          <w:bCs/>
        </w:rPr>
        <w:t xml:space="preserve"> \</w:t>
      </w:r>
      <w:r w:rsidR="00622B29">
        <w:t>.</w:t>
      </w:r>
    </w:p>
    <w:p w:rsidR="00622B29" w:rsidRDefault="00622B29" w:rsidP="006E6355">
      <w:pPr>
        <w:pStyle w:val="ListParagraph"/>
        <w:numPr>
          <w:ilvl w:val="0"/>
          <w:numId w:val="7"/>
        </w:numPr>
      </w:pPr>
      <w:r>
        <w:t xml:space="preserve">And the other one is </w:t>
      </w:r>
      <w:r w:rsidR="00F6677C">
        <w:t>any character in the C character set.</w:t>
      </w:r>
    </w:p>
    <w:p w:rsidR="00264C03" w:rsidRDefault="00646E98" w:rsidP="00AD60D9">
      <w:pPr>
        <w:pStyle w:val="ListParagraph"/>
        <w:numPr>
          <w:ilvl w:val="0"/>
          <w:numId w:val="7"/>
        </w:numPr>
      </w:pPr>
      <w:r>
        <w:t xml:space="preserve">\n </w:t>
      </w:r>
      <w:r w:rsidR="00525B54">
        <w:t xml:space="preserve">: It is called as </w:t>
      </w:r>
      <w:r w:rsidR="00525B54" w:rsidRPr="00827214">
        <w:rPr>
          <w:b/>
          <w:bCs/>
        </w:rPr>
        <w:t>New Line</w:t>
      </w:r>
      <w:r w:rsidR="00525B54">
        <w:t xml:space="preserve">. And we use it to </w:t>
      </w:r>
      <w:r w:rsidR="006C6AD0">
        <w:t>shift the cursor contro</w:t>
      </w:r>
      <w:r w:rsidR="00A44BC8">
        <w:t xml:space="preserve">l to </w:t>
      </w:r>
      <w:r w:rsidR="00CD45DE">
        <w:t xml:space="preserve">the </w:t>
      </w:r>
      <w:r w:rsidR="006C6AD0">
        <w:t>new line.</w:t>
      </w:r>
    </w:p>
    <w:p w:rsidR="000A02E7" w:rsidRDefault="006F2880" w:rsidP="00D80A84">
      <w:pPr>
        <w:pStyle w:val="ListParagraph"/>
        <w:numPr>
          <w:ilvl w:val="0"/>
          <w:numId w:val="7"/>
        </w:numPr>
      </w:pPr>
      <w:r>
        <w:t xml:space="preserve">\t : It is called as </w:t>
      </w:r>
      <w:r w:rsidRPr="00827214">
        <w:rPr>
          <w:b/>
          <w:bCs/>
        </w:rPr>
        <w:t>Horizontal Tap</w:t>
      </w:r>
      <w:r>
        <w:t xml:space="preserve">. And </w:t>
      </w:r>
      <w:r w:rsidR="00E2059A">
        <w:t xml:space="preserve">we use it to shift the cursor to a couple of spaces </w:t>
      </w:r>
      <w:r w:rsidR="00827214">
        <w:t>to the right in the same line.</w:t>
      </w:r>
    </w:p>
    <w:p w:rsidR="000A02E7" w:rsidRDefault="000A02E7" w:rsidP="000A02E7">
      <w:r>
        <w:br w:type="page"/>
      </w:r>
    </w:p>
    <w:p w:rsidR="001F2641" w:rsidRDefault="000A02E7" w:rsidP="009D5F64">
      <w:pPr>
        <w:pStyle w:val="Heading1"/>
      </w:pPr>
      <w:r w:rsidRPr="009D5F64">
        <w:lastRenderedPageBreak/>
        <w:t>C program to check Whether a number is Even or Odd</w:t>
      </w:r>
    </w:p>
    <w:p w:rsidR="009D5F64" w:rsidRDefault="007827B9" w:rsidP="00C00F6C">
      <w:pPr>
        <w:pStyle w:val="Heading2"/>
        <w:rPr>
          <w:color w:val="400F23" w:themeColor="accent4" w:themeShade="BF"/>
          <w:sz w:val="36"/>
          <w:szCs w:val="36"/>
          <w:u w:val="single"/>
        </w:rPr>
      </w:pPr>
      <w:r w:rsidRPr="007827B9">
        <w:rPr>
          <w:color w:val="400F23" w:themeColor="accent4" w:themeShade="BF"/>
          <w:sz w:val="36"/>
          <w:szCs w:val="36"/>
          <w:u w:val="single"/>
        </w:rPr>
        <w:t>Source Code</w:t>
      </w:r>
    </w:p>
    <w:p w:rsidR="00DD2293" w:rsidRDefault="00DD2293" w:rsidP="00DD2293"/>
    <w:p w:rsidR="00C55BA2" w:rsidRDefault="00C55BA2" w:rsidP="00DD2293">
      <w:r>
        <w:t>#include&lt;stdio.h&gt;</w:t>
      </w:r>
    </w:p>
    <w:p w:rsidR="00C55BA2" w:rsidRDefault="00C55BA2" w:rsidP="00DD2293">
      <w:r>
        <w:t>#include&lt;conio.h&gt;</w:t>
      </w:r>
    </w:p>
    <w:p w:rsidR="00C55BA2" w:rsidRDefault="00086EB6" w:rsidP="00DD2293">
      <w:r>
        <w:t>Main()</w:t>
      </w:r>
    </w:p>
    <w:p w:rsidR="00086EB6" w:rsidRDefault="00865787" w:rsidP="00DD2293">
      <w:r>
        <w:t>{</w:t>
      </w:r>
    </w:p>
    <w:p w:rsidR="00865787" w:rsidRDefault="00865787" w:rsidP="00DD229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F7DDE" w:rsidRDefault="003F7DDE" w:rsidP="00DD2293">
      <w:r>
        <w:t xml:space="preserve"> </w:t>
      </w:r>
      <w:proofErr w:type="spellStart"/>
      <w:r>
        <w:t>printf</w:t>
      </w:r>
      <w:proofErr w:type="spellEnd"/>
      <w:r>
        <w:t>(“Enter a number:</w:t>
      </w:r>
      <w:r w:rsidR="00C85E54">
        <w:t>\n”);</w:t>
      </w:r>
    </w:p>
    <w:p w:rsidR="00C85E54" w:rsidRDefault="00C85E54" w:rsidP="00DD2293">
      <w:r>
        <w:t xml:space="preserve"> </w:t>
      </w:r>
      <w:proofErr w:type="spellStart"/>
      <w:r>
        <w:t>scanf</w:t>
      </w:r>
      <w:proofErr w:type="spellEnd"/>
      <w:r>
        <w:t>(“%d”,&amp;</w:t>
      </w:r>
      <w:proofErr w:type="spellStart"/>
      <w:r w:rsidR="00550877">
        <w:t>num</w:t>
      </w:r>
      <w:proofErr w:type="spellEnd"/>
      <w:r w:rsidR="00550877">
        <w:t>);</w:t>
      </w:r>
    </w:p>
    <w:p w:rsidR="00550877" w:rsidRDefault="00550877" w:rsidP="00DD2293">
      <w:r>
        <w:t xml:space="preserve"> if(num%2==0)</w:t>
      </w:r>
    </w:p>
    <w:p w:rsidR="00550877" w:rsidRDefault="00D82889" w:rsidP="00DD2293">
      <w:r>
        <w:t xml:space="preserve">  </w:t>
      </w:r>
      <w:proofErr w:type="spellStart"/>
      <w:r>
        <w:t>printf</w:t>
      </w:r>
      <w:proofErr w:type="spellEnd"/>
      <w:r>
        <w:t>(“\n Number is Even”);</w:t>
      </w:r>
    </w:p>
    <w:p w:rsidR="001D0B7E" w:rsidRDefault="001D0B7E" w:rsidP="00DD2293">
      <w:r>
        <w:t xml:space="preserve"> if(num%2!==0)</w:t>
      </w:r>
    </w:p>
    <w:p w:rsidR="001D0B7E" w:rsidRDefault="001D0B7E" w:rsidP="00DD2293">
      <w:r>
        <w:t xml:space="preserve">  </w:t>
      </w:r>
      <w:proofErr w:type="spellStart"/>
      <w:r w:rsidR="002562E0">
        <w:t>printf</w:t>
      </w:r>
      <w:proofErr w:type="spellEnd"/>
      <w:r w:rsidR="002562E0">
        <w:t>(“\n Number is Odd”);</w:t>
      </w:r>
    </w:p>
    <w:p w:rsidR="001D1A2C" w:rsidRDefault="002562E0" w:rsidP="00DD2293">
      <w:r>
        <w:t>}</w:t>
      </w:r>
    </w:p>
    <w:p w:rsidR="001D1A2C" w:rsidRDefault="001D1A2C" w:rsidP="001D1A2C">
      <w:r>
        <w:br w:type="page"/>
      </w:r>
    </w:p>
    <w:p w:rsidR="00A82A79" w:rsidRDefault="000C0E8A" w:rsidP="008A4C82">
      <w:pPr>
        <w:pStyle w:val="Heading1"/>
        <w:rPr>
          <w:b/>
          <w:bCs/>
        </w:rPr>
      </w:pPr>
      <w:r w:rsidRPr="00A82A79">
        <w:rPr>
          <w:b/>
          <w:bCs/>
        </w:rPr>
        <w:lastRenderedPageBreak/>
        <w:t xml:space="preserve">Dynamic </w:t>
      </w:r>
      <w:r w:rsidR="003506E3">
        <w:rPr>
          <w:b/>
          <w:bCs/>
        </w:rPr>
        <w:t xml:space="preserve">Memory </w:t>
      </w:r>
      <w:r w:rsidR="007E2BD9">
        <w:rPr>
          <w:b/>
          <w:bCs/>
        </w:rPr>
        <w:t>Allocation</w:t>
      </w:r>
    </w:p>
    <w:p w:rsidR="00225D99" w:rsidRDefault="00A75D75" w:rsidP="00225D99">
      <w:r>
        <w:t>Whenever</w:t>
      </w:r>
      <w:r w:rsidR="00551ED5">
        <w:t xml:space="preserve"> define a variable in C</w:t>
      </w:r>
      <w:r w:rsidR="001B3749">
        <w:t xml:space="preserve"> </w:t>
      </w:r>
      <w:r w:rsidR="00551ED5">
        <w:t>whether</w:t>
      </w:r>
      <w:r w:rsidR="00F8637C">
        <w:t xml:space="preserve"> it is a simple data type, an array or a structure</w:t>
      </w:r>
      <w:r w:rsidR="005C05E4">
        <w:t xml:space="preserve">, </w:t>
      </w:r>
      <w:r w:rsidR="001B3749">
        <w:t xml:space="preserve">it’s </w:t>
      </w:r>
      <w:r w:rsidR="005C05E4">
        <w:t>effectively reserving one or more locations in the computer</w:t>
      </w:r>
      <w:r w:rsidR="00834DF0">
        <w:t xml:space="preserve"> memory to contain the values that will be stored in that variable.</w:t>
      </w:r>
      <w:r w:rsidR="00D619BB">
        <w:t xml:space="preserve"> The C compiler automatically allocates </w:t>
      </w:r>
      <w:r w:rsidR="0097132F">
        <w:t>the correct amount of storage for you.</w:t>
      </w:r>
    </w:p>
    <w:p w:rsidR="000E2D0B" w:rsidRDefault="00225D99" w:rsidP="003A4887">
      <w:r>
        <w:t xml:space="preserve">               </w:t>
      </w:r>
      <w:r w:rsidR="006835DC">
        <w:t>Allocating and freeing storage</w:t>
      </w:r>
      <w:r w:rsidR="00751A3A">
        <w:t xml:space="preserve"> during the execution of </w:t>
      </w:r>
      <w:r w:rsidR="006B1CD9">
        <w:t>the</w:t>
      </w:r>
      <w:r w:rsidR="00751A3A">
        <w:t xml:space="preserve"> program is called </w:t>
      </w:r>
      <w:r w:rsidR="00751A3A" w:rsidRPr="00225D99">
        <w:rPr>
          <w:b/>
          <w:bCs/>
        </w:rPr>
        <w:t>dynamic memory allocation</w:t>
      </w:r>
      <w:r w:rsidR="003A4887">
        <w:t>.</w:t>
      </w:r>
    </w:p>
    <w:p w:rsidR="003A4887" w:rsidRDefault="003A4887" w:rsidP="003A4887">
      <w:r>
        <w:t xml:space="preserve">               </w:t>
      </w:r>
      <w:r w:rsidR="00841550">
        <w:t xml:space="preserve">Suppose </w:t>
      </w:r>
      <w:r w:rsidR="001239FD">
        <w:t xml:space="preserve">you have a program that is designed to read in a set of data </w:t>
      </w:r>
      <w:r w:rsidR="00F41F36">
        <w:t>from a  file into an array in the</w:t>
      </w:r>
      <w:r w:rsidR="009E534A">
        <w:t xml:space="preserve"> memory. However, that you don’t know</w:t>
      </w:r>
      <w:r w:rsidR="00345615">
        <w:t xml:space="preserve"> how much data is in the file until the program starts execution. </w:t>
      </w:r>
    </w:p>
    <w:p w:rsidR="00564706" w:rsidRDefault="00564706" w:rsidP="00564706">
      <w:r>
        <w:t>You have three choices:</w:t>
      </w:r>
    </w:p>
    <w:p w:rsidR="00564706" w:rsidRDefault="00245653" w:rsidP="00245653">
      <w:pPr>
        <w:pStyle w:val="ListParagraph"/>
        <w:numPr>
          <w:ilvl w:val="0"/>
          <w:numId w:val="13"/>
        </w:numPr>
      </w:pPr>
      <w:r>
        <w:t xml:space="preserve">Define the array to contain the </w:t>
      </w:r>
      <w:r w:rsidR="00674207">
        <w:t>max number of possible elements at compile time.</w:t>
      </w:r>
    </w:p>
    <w:p w:rsidR="00674207" w:rsidRDefault="00674207" w:rsidP="00245653">
      <w:pPr>
        <w:pStyle w:val="ListParagraph"/>
        <w:numPr>
          <w:ilvl w:val="0"/>
          <w:numId w:val="13"/>
        </w:numPr>
      </w:pPr>
      <w:r>
        <w:t>Use a variable length</w:t>
      </w:r>
      <w:r w:rsidR="007F7A42">
        <w:t xml:space="preserve"> array to dimension the size of the array at runtime.</w:t>
      </w:r>
    </w:p>
    <w:p w:rsidR="00903DEA" w:rsidRPr="00903DEA" w:rsidRDefault="004F711A" w:rsidP="00903DEA">
      <w:pPr>
        <w:pStyle w:val="ListParagraph"/>
        <w:numPr>
          <w:ilvl w:val="0"/>
          <w:numId w:val="13"/>
        </w:numPr>
      </w:pPr>
      <w:r>
        <w:t xml:space="preserve">Allocate the array dynamically using one of C's </w:t>
      </w:r>
      <w:r w:rsidR="00364C6D">
        <w:t>memory allocation routines.</w:t>
      </w:r>
    </w:p>
    <w:p w:rsidR="00FB2491" w:rsidRDefault="00DF3BBE" w:rsidP="00FB2491">
      <w:pPr>
        <w:rPr>
          <w:color w:val="000000" w:themeColor="text1"/>
        </w:rPr>
      </w:pPr>
      <w:r>
        <w:rPr>
          <w:color w:val="000000" w:themeColor="text1"/>
        </w:rPr>
        <w:t>For Example,</w:t>
      </w:r>
    </w:p>
    <w:p w:rsidR="00DF3BBE" w:rsidRDefault="00DF3BBE" w:rsidP="00FB2491">
      <w:pPr>
        <w:rPr>
          <w:color w:val="000000" w:themeColor="text1"/>
        </w:rPr>
      </w:pPr>
      <w:r>
        <w:rPr>
          <w:color w:val="000000" w:themeColor="text1"/>
        </w:rPr>
        <w:t xml:space="preserve">          Consider a program which tries to use </w:t>
      </w:r>
      <w:r w:rsidR="00B61C24">
        <w:rPr>
          <w:color w:val="000000" w:themeColor="text1"/>
        </w:rPr>
        <w:t>an array of structure with 150 elements</w:t>
      </w:r>
    </w:p>
    <w:p w:rsidR="00B61C24" w:rsidRDefault="00B61C24" w:rsidP="00FB2491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proofErr w:type="spellStart"/>
      <w:r w:rsidR="00482090">
        <w:rPr>
          <w:color w:val="000000" w:themeColor="text1"/>
        </w:rPr>
        <w:t>s</w:t>
      </w:r>
      <w:r w:rsidR="008A05C6">
        <w:rPr>
          <w:color w:val="000000" w:themeColor="text1"/>
        </w:rPr>
        <w:t>truct</w:t>
      </w:r>
      <w:proofErr w:type="spellEnd"/>
      <w:r w:rsidR="008A05C6">
        <w:rPr>
          <w:color w:val="000000" w:themeColor="text1"/>
        </w:rPr>
        <w:t xml:space="preserve"> temp</w:t>
      </w:r>
    </w:p>
    <w:p w:rsidR="008A05C6" w:rsidRDefault="008A05C6" w:rsidP="00FB2491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4A0D5F">
        <w:rPr>
          <w:color w:val="000000" w:themeColor="text1"/>
        </w:rPr>
        <w:t xml:space="preserve"> </w:t>
      </w:r>
      <w:r w:rsidR="002C4A08">
        <w:rPr>
          <w:color w:val="000000" w:themeColor="text1"/>
        </w:rPr>
        <w:t>{</w:t>
      </w:r>
    </w:p>
    <w:p w:rsidR="0021601B" w:rsidRDefault="002C4A08" w:rsidP="00FB2491">
      <w:pPr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B65E57">
        <w:rPr>
          <w:color w:val="000000" w:themeColor="text1"/>
        </w:rPr>
        <w:t xml:space="preserve"> </w:t>
      </w:r>
      <w:r>
        <w:rPr>
          <w:color w:val="000000" w:themeColor="text1"/>
        </w:rPr>
        <w:t>char name[50];</w:t>
      </w:r>
      <w:r w:rsidR="0021601B">
        <w:rPr>
          <w:color w:val="000000" w:themeColor="text1"/>
        </w:rPr>
        <w:t xml:space="preserve"> </w:t>
      </w:r>
    </w:p>
    <w:p w:rsidR="002C4A08" w:rsidRDefault="0021601B" w:rsidP="00FB2491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[300];</w:t>
      </w:r>
    </w:p>
    <w:p w:rsidR="006C2D64" w:rsidRPr="006C2D64" w:rsidRDefault="0021601B" w:rsidP="006C2D64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B65E57">
        <w:rPr>
          <w:color w:val="000000" w:themeColor="text1"/>
        </w:rPr>
        <w:t xml:space="preserve"> </w:t>
      </w:r>
      <w:r w:rsidR="00482090">
        <w:rPr>
          <w:color w:val="000000" w:themeColor="text1"/>
        </w:rPr>
        <w:t>} big[150];</w:t>
      </w:r>
    </w:p>
    <w:p w:rsidR="00C81896" w:rsidRDefault="00C81896" w:rsidP="00135050">
      <w:pPr>
        <w:pStyle w:val="Heading2"/>
        <w:rPr>
          <w:color w:val="37030F" w:themeColor="text2"/>
          <w:sz w:val="36"/>
          <w:szCs w:val="36"/>
          <w:u w:val="single"/>
        </w:rPr>
      </w:pPr>
      <w:r w:rsidRPr="00DE4291">
        <w:rPr>
          <w:color w:val="37030F" w:themeColor="text2"/>
          <w:sz w:val="36"/>
          <w:szCs w:val="36"/>
          <w:u w:val="single"/>
        </w:rPr>
        <w:lastRenderedPageBreak/>
        <w:t>Advantages</w:t>
      </w:r>
      <w:r w:rsidR="00980DBD">
        <w:rPr>
          <w:color w:val="37030F" w:themeColor="text2"/>
          <w:sz w:val="36"/>
          <w:szCs w:val="36"/>
          <w:u w:val="single"/>
        </w:rPr>
        <w:t xml:space="preserve"> of DMA</w:t>
      </w:r>
    </w:p>
    <w:p w:rsidR="00C81896" w:rsidRDefault="00C81896" w:rsidP="00C81896">
      <w:pPr>
        <w:pStyle w:val="ListParagraph"/>
        <w:numPr>
          <w:ilvl w:val="0"/>
          <w:numId w:val="14"/>
        </w:numPr>
      </w:pPr>
      <w:r>
        <w:t>The length of dynamically allocated memory either can be increased or decreased.</w:t>
      </w:r>
    </w:p>
    <w:p w:rsidR="00C81896" w:rsidRDefault="00BB6D2B" w:rsidP="00C81896">
      <w:pPr>
        <w:pStyle w:val="ListParagraph"/>
        <w:numPr>
          <w:ilvl w:val="0"/>
          <w:numId w:val="14"/>
        </w:numPr>
      </w:pPr>
      <w:r>
        <w:t xml:space="preserve">In dynamic memory allocation, we use the </w:t>
      </w:r>
      <w:proofErr w:type="spellStart"/>
      <w:r w:rsidRPr="00980DBD">
        <w:rPr>
          <w:b/>
          <w:bCs/>
        </w:rPr>
        <w:t>realloc</w:t>
      </w:r>
      <w:proofErr w:type="spellEnd"/>
      <w:r w:rsidRPr="00980DBD">
        <w:rPr>
          <w:b/>
          <w:bCs/>
        </w:rPr>
        <w:t>()</w:t>
      </w:r>
      <w:r w:rsidR="00A824AB">
        <w:t xml:space="preserve"> function we can change the memory block </w:t>
      </w:r>
      <w:r w:rsidR="00980DBD">
        <w:t>size as per the user requirement.</w:t>
      </w:r>
    </w:p>
    <w:p w:rsidR="00C81896" w:rsidRDefault="00C81896" w:rsidP="00C81896">
      <w:pPr>
        <w:pStyle w:val="ListParagraph"/>
        <w:numPr>
          <w:ilvl w:val="0"/>
          <w:numId w:val="14"/>
        </w:numPr>
      </w:pPr>
      <w:r>
        <w:t>Dynamically created list is called as linked list.</w:t>
      </w:r>
    </w:p>
    <w:p w:rsidR="00A66C6F" w:rsidRDefault="00C81896" w:rsidP="00F71BBD">
      <w:pPr>
        <w:pStyle w:val="ListParagraph"/>
        <w:numPr>
          <w:ilvl w:val="0"/>
          <w:numId w:val="14"/>
        </w:numPr>
      </w:pPr>
      <w:r>
        <w:t>In case dynamically created lists insertion and deletion can be done very easily</w:t>
      </w:r>
      <w:r w:rsidR="00F71BBD">
        <w:t xml:space="preserve"> and flexible also.</w:t>
      </w:r>
    </w:p>
    <w:p w:rsidR="00F71BBD" w:rsidRDefault="003C0634" w:rsidP="00F71BBD">
      <w:pPr>
        <w:pStyle w:val="ListParagraph"/>
        <w:numPr>
          <w:ilvl w:val="0"/>
          <w:numId w:val="14"/>
        </w:numPr>
      </w:pPr>
      <w:r>
        <w:t>The previously used memory can also reused in dynamic</w:t>
      </w:r>
      <w:r w:rsidR="008D7AF7">
        <w:t xml:space="preserve"> memory allocation.</w:t>
      </w:r>
    </w:p>
    <w:p w:rsidR="00FD55E3" w:rsidRDefault="008D7AF7" w:rsidP="00C02DB2">
      <w:pPr>
        <w:pStyle w:val="ListParagraph"/>
        <w:numPr>
          <w:ilvl w:val="0"/>
          <w:numId w:val="14"/>
        </w:numPr>
      </w:pPr>
      <w:r>
        <w:t xml:space="preserve">The variables are </w:t>
      </w:r>
      <w:r w:rsidR="00840E99">
        <w:t>get allocated until the program unit gets inactive.</w:t>
      </w:r>
      <w:r w:rsidR="0059537F">
        <w:t xml:space="preserve"> Memory allocation occurs during runtime.</w:t>
      </w:r>
    </w:p>
    <w:p w:rsidR="00FD55E3" w:rsidRDefault="00FD55E3" w:rsidP="00FD55E3">
      <w:r>
        <w:br w:type="page"/>
      </w:r>
    </w:p>
    <w:p w:rsidR="00C02DB2" w:rsidRDefault="008501DF" w:rsidP="008501DF">
      <w:pPr>
        <w:pStyle w:val="Heading1"/>
        <w:rPr>
          <w:b/>
          <w:bCs/>
        </w:rPr>
      </w:pPr>
      <w:r w:rsidRPr="009C7073">
        <w:rPr>
          <w:b/>
          <w:bCs/>
        </w:rPr>
        <w:lastRenderedPageBreak/>
        <w:t xml:space="preserve">Algorithm for </w:t>
      </w:r>
      <w:r w:rsidR="003E3611" w:rsidRPr="009C7073">
        <w:rPr>
          <w:b/>
          <w:bCs/>
        </w:rPr>
        <w:t>checking the largest number from</w:t>
      </w:r>
      <w:r w:rsidR="009C7073" w:rsidRPr="009C7073">
        <w:rPr>
          <w:b/>
          <w:bCs/>
        </w:rPr>
        <w:t xml:space="preserve"> two entered numbers</w:t>
      </w:r>
    </w:p>
    <w:p w:rsidR="004A722B" w:rsidRDefault="009C7073" w:rsidP="00CF7091">
      <w:pPr>
        <w:rPr>
          <w:b/>
          <w:bCs/>
          <w:color w:val="37030F" w:themeColor="text2"/>
          <w:u w:val="single"/>
        </w:rPr>
      </w:pPr>
      <w:r w:rsidRPr="009C7073">
        <w:rPr>
          <w:b/>
          <w:bCs/>
          <w:color w:val="37030F" w:themeColor="text2"/>
          <w:u w:val="single"/>
        </w:rPr>
        <w:t>Algorithm</w:t>
      </w:r>
    </w:p>
    <w:p w:rsidR="00CF7091" w:rsidRDefault="00CF7091" w:rsidP="00CF709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Step1: Start</w:t>
      </w:r>
    </w:p>
    <w:p w:rsidR="00CF7091" w:rsidRPr="008777E7" w:rsidRDefault="00CF7091" w:rsidP="008777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Step2: </w:t>
      </w:r>
      <w:r w:rsidR="00C37A28">
        <w:rPr>
          <w:color w:val="000000" w:themeColor="text1"/>
        </w:rPr>
        <w:t>Declare variables</w:t>
      </w:r>
      <w:r w:rsidR="001F7037">
        <w:rPr>
          <w:color w:val="000000" w:themeColor="text1"/>
        </w:rPr>
        <w:t xml:space="preserve"> a,</w:t>
      </w:r>
      <w:r w:rsidR="002C25B8">
        <w:rPr>
          <w:color w:val="000000" w:themeColor="text1"/>
        </w:rPr>
        <w:t xml:space="preserve"> </w:t>
      </w:r>
      <w:r w:rsidR="001F7037">
        <w:rPr>
          <w:color w:val="000000" w:themeColor="text1"/>
        </w:rPr>
        <w:t>b.</w:t>
      </w:r>
    </w:p>
    <w:p w:rsidR="001F7037" w:rsidRDefault="001F7037" w:rsidP="008777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Step3: </w:t>
      </w:r>
      <w:r w:rsidR="00667C5A">
        <w:rPr>
          <w:color w:val="000000" w:themeColor="text1"/>
        </w:rPr>
        <w:t>if a&gt;b then</w:t>
      </w:r>
      <w:r w:rsidR="000416AC" w:rsidRPr="008777E7">
        <w:rPr>
          <w:color w:val="000000" w:themeColor="text1"/>
        </w:rPr>
        <w:t xml:space="preserve">      /*Checking*/</w:t>
      </w:r>
    </w:p>
    <w:p w:rsidR="008777E7" w:rsidRDefault="008777E7" w:rsidP="008777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524BD4">
        <w:rPr>
          <w:color w:val="000000" w:themeColor="text1"/>
        </w:rPr>
        <w:t xml:space="preserve">  </w:t>
      </w:r>
      <w:r w:rsidR="00603A91">
        <w:rPr>
          <w:color w:val="000000" w:themeColor="text1"/>
        </w:rPr>
        <w:t>Display “a is the Largest Number”</w:t>
      </w:r>
      <w:r w:rsidR="00A36C9E">
        <w:rPr>
          <w:color w:val="000000" w:themeColor="text1"/>
        </w:rPr>
        <w:t>.</w:t>
      </w:r>
    </w:p>
    <w:p w:rsidR="00A36C9E" w:rsidRDefault="00A36C9E" w:rsidP="008777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Otherwise</w:t>
      </w:r>
    </w:p>
    <w:p w:rsidR="00A36C9E" w:rsidRPr="008777E7" w:rsidRDefault="00A36C9E" w:rsidP="008777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524BD4">
        <w:rPr>
          <w:color w:val="000000" w:themeColor="text1"/>
        </w:rPr>
        <w:t xml:space="preserve"> Display “b is the Largest Number”.</w:t>
      </w:r>
    </w:p>
    <w:p w:rsidR="00397D48" w:rsidRDefault="00667C5A" w:rsidP="00CF709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Step4: </w:t>
      </w:r>
      <w:r w:rsidR="00A3750A">
        <w:rPr>
          <w:color w:val="000000" w:themeColor="text1"/>
        </w:rPr>
        <w:t>S</w:t>
      </w:r>
      <w:r>
        <w:rPr>
          <w:color w:val="000000" w:themeColor="text1"/>
        </w:rPr>
        <w:t>top.</w:t>
      </w:r>
    </w:p>
    <w:p w:rsidR="00397D48" w:rsidRDefault="00397D48" w:rsidP="00397D48">
      <w:r>
        <w:br w:type="page"/>
      </w:r>
    </w:p>
    <w:p w:rsidR="00667C5A" w:rsidRDefault="00C504C9" w:rsidP="00F6054D">
      <w:pPr>
        <w:pStyle w:val="Heading1"/>
        <w:rPr>
          <w:b/>
          <w:bCs/>
        </w:rPr>
      </w:pPr>
      <w:r w:rsidRPr="00F6054D">
        <w:rPr>
          <w:b/>
          <w:bCs/>
        </w:rPr>
        <w:lastRenderedPageBreak/>
        <w:t xml:space="preserve">C program to Multiply two numbers </w:t>
      </w:r>
      <w:r w:rsidR="00770E8A" w:rsidRPr="00F6054D">
        <w:rPr>
          <w:b/>
          <w:bCs/>
        </w:rPr>
        <w:t>given by user at runtime</w:t>
      </w:r>
    </w:p>
    <w:p w:rsidR="00F6054D" w:rsidRDefault="00AD1C35" w:rsidP="00F6054D">
      <w:pPr>
        <w:rPr>
          <w:b/>
          <w:bCs/>
          <w:color w:val="37030F" w:themeColor="text2"/>
          <w:u w:val="single"/>
        </w:rPr>
      </w:pPr>
      <w:r>
        <w:rPr>
          <w:b/>
          <w:bCs/>
          <w:color w:val="37030F" w:themeColor="text2"/>
          <w:u w:val="single"/>
        </w:rPr>
        <w:t>Source Code</w:t>
      </w:r>
    </w:p>
    <w:p w:rsidR="00AD1C35" w:rsidRDefault="00AD1C35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665BEB">
        <w:rPr>
          <w:color w:val="000000" w:themeColor="text1"/>
        </w:rPr>
        <w:t>#include&lt;stdio.</w:t>
      </w:r>
      <w:r w:rsidR="00136C11">
        <w:rPr>
          <w:color w:val="000000" w:themeColor="text1"/>
        </w:rPr>
        <w:t>h&gt;</w:t>
      </w:r>
    </w:p>
    <w:p w:rsidR="00136C11" w:rsidRDefault="00136C11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#include&lt;conio.h&gt;</w:t>
      </w:r>
    </w:p>
    <w:p w:rsidR="00E06B2F" w:rsidRDefault="00E06B2F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#include&lt;math.h&gt;</w:t>
      </w:r>
    </w:p>
    <w:p w:rsidR="00136C11" w:rsidRDefault="00136C11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="00E0005B">
        <w:rPr>
          <w:color w:val="000000" w:themeColor="text1"/>
        </w:rPr>
        <w:t>int</w:t>
      </w:r>
      <w:proofErr w:type="spellEnd"/>
      <w:r w:rsidR="00EF5B70">
        <w:rPr>
          <w:color w:val="000000" w:themeColor="text1"/>
        </w:rPr>
        <w:t xml:space="preserve"> main()</w:t>
      </w:r>
    </w:p>
    <w:p w:rsidR="00EF5B70" w:rsidRDefault="00EF5B70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E0005B">
        <w:rPr>
          <w:color w:val="000000" w:themeColor="text1"/>
        </w:rPr>
        <w:t>{</w:t>
      </w:r>
    </w:p>
    <w:p w:rsidR="00E0005B" w:rsidRDefault="00E0005B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104215">
        <w:rPr>
          <w:color w:val="000000" w:themeColor="text1"/>
        </w:rPr>
        <w:t xml:space="preserve"> float n1, n2, product;</w:t>
      </w:r>
    </w:p>
    <w:p w:rsidR="00104215" w:rsidRDefault="00104215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E85B69">
        <w:rPr>
          <w:color w:val="000000" w:themeColor="text1"/>
        </w:rPr>
        <w:t>clrscr</w:t>
      </w:r>
      <w:proofErr w:type="spellEnd"/>
      <w:r w:rsidR="00E85B69">
        <w:rPr>
          <w:color w:val="000000" w:themeColor="text1"/>
        </w:rPr>
        <w:t>();</w:t>
      </w:r>
    </w:p>
    <w:p w:rsidR="00E85B69" w:rsidRDefault="00E85B69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(“Enter the </w:t>
      </w:r>
      <w:r w:rsidR="00420531">
        <w:rPr>
          <w:color w:val="000000" w:themeColor="text1"/>
        </w:rPr>
        <w:t>value:</w:t>
      </w:r>
      <w:r w:rsidR="00102AD9">
        <w:rPr>
          <w:color w:val="000000" w:themeColor="text1"/>
        </w:rPr>
        <w:t xml:space="preserve"> \n”);</w:t>
      </w:r>
    </w:p>
    <w:p w:rsidR="00102AD9" w:rsidRDefault="00102AD9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(“%f”, &amp;n1);</w:t>
      </w:r>
    </w:p>
    <w:p w:rsidR="00102AD9" w:rsidRDefault="00102AD9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016128">
        <w:rPr>
          <w:color w:val="000000" w:themeColor="text1"/>
        </w:rPr>
        <w:t>printf</w:t>
      </w:r>
      <w:proofErr w:type="spellEnd"/>
      <w:r w:rsidR="00016128">
        <w:rPr>
          <w:color w:val="000000" w:themeColor="text1"/>
        </w:rPr>
        <w:t>(“Enter the value: \n”);</w:t>
      </w:r>
    </w:p>
    <w:p w:rsidR="00016128" w:rsidRDefault="00016128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</w:t>
      </w:r>
      <w:r w:rsidR="00B240AA">
        <w:rPr>
          <w:color w:val="000000" w:themeColor="text1"/>
        </w:rPr>
        <w:t>“%f”, &amp;n2);</w:t>
      </w:r>
    </w:p>
    <w:p w:rsidR="00B240AA" w:rsidRDefault="00B240AA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product</w:t>
      </w:r>
      <w:r w:rsidR="002505F3">
        <w:rPr>
          <w:color w:val="000000" w:themeColor="text1"/>
        </w:rPr>
        <w:t xml:space="preserve"> = n1 * n2;</w:t>
      </w:r>
    </w:p>
    <w:p w:rsidR="002505F3" w:rsidRDefault="002505F3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r w:rsidR="0028266F">
        <w:rPr>
          <w:color w:val="000000" w:themeColor="text1"/>
        </w:rPr>
        <w:t>“Product of %f and %f is %f</w:t>
      </w:r>
      <w:r w:rsidR="008532B8">
        <w:rPr>
          <w:color w:val="000000" w:themeColor="text1"/>
        </w:rPr>
        <w:t>.”, n1,n2,product);</w:t>
      </w:r>
    </w:p>
    <w:p w:rsidR="00B71DEE" w:rsidRDefault="00B71DEE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getch</w:t>
      </w:r>
      <w:proofErr w:type="spellEnd"/>
      <w:r>
        <w:rPr>
          <w:color w:val="000000" w:themeColor="text1"/>
        </w:rPr>
        <w:t>();</w:t>
      </w:r>
    </w:p>
    <w:p w:rsidR="00B71DEE" w:rsidRDefault="00B71DEE" w:rsidP="00F6054D">
      <w:pPr>
        <w:rPr>
          <w:color w:val="000000" w:themeColor="text1"/>
        </w:rPr>
      </w:pPr>
      <w:r>
        <w:rPr>
          <w:color w:val="000000" w:themeColor="text1"/>
        </w:rPr>
        <w:t xml:space="preserve">            return 0;</w:t>
      </w:r>
    </w:p>
    <w:p w:rsidR="00783A6B" w:rsidRDefault="000711B4" w:rsidP="000711B4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783A6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83A6B">
        <w:rPr>
          <w:color w:val="000000" w:themeColor="text1"/>
        </w:rPr>
        <w:t>}</w:t>
      </w:r>
    </w:p>
    <w:p w:rsidR="00783A6B" w:rsidRDefault="00783A6B" w:rsidP="00783A6B">
      <w:r>
        <w:br w:type="page"/>
      </w:r>
    </w:p>
    <w:p w:rsidR="00741BE9" w:rsidRDefault="003969E9" w:rsidP="00152280">
      <w:pPr>
        <w:pStyle w:val="Heading1"/>
        <w:rPr>
          <w:b/>
          <w:bCs/>
        </w:rPr>
      </w:pPr>
      <w:r w:rsidRPr="008077A1">
        <w:rPr>
          <w:b/>
          <w:bCs/>
        </w:rPr>
        <w:lastRenderedPageBreak/>
        <w:t>Difference between = and ==</w:t>
      </w:r>
    </w:p>
    <w:p w:rsidR="00152280" w:rsidRDefault="00D37C94" w:rsidP="00D37C94">
      <w:pPr>
        <w:pStyle w:val="Heading2"/>
        <w:rPr>
          <w:color w:val="37030F" w:themeColor="text2"/>
          <w:u w:val="single"/>
        </w:rPr>
      </w:pPr>
      <w:r w:rsidRPr="0016004A">
        <w:rPr>
          <w:color w:val="37030F" w:themeColor="text2"/>
          <w:u w:val="single"/>
        </w:rPr>
        <w:t xml:space="preserve">= </w:t>
      </w:r>
      <w:r w:rsidR="000F4E68">
        <w:rPr>
          <w:color w:val="37030F" w:themeColor="text2"/>
          <w:u w:val="single"/>
        </w:rPr>
        <w:t>O</w:t>
      </w:r>
      <w:r w:rsidRPr="0016004A">
        <w:rPr>
          <w:color w:val="37030F" w:themeColor="text2"/>
          <w:u w:val="single"/>
        </w:rPr>
        <w:t>perator</w:t>
      </w:r>
    </w:p>
    <w:p w:rsidR="0016004A" w:rsidRDefault="004612EE" w:rsidP="0016004A">
      <w:pPr>
        <w:pStyle w:val="ListParagraph"/>
        <w:numPr>
          <w:ilvl w:val="0"/>
          <w:numId w:val="22"/>
        </w:numPr>
      </w:pPr>
      <w:r>
        <w:t>It</w:t>
      </w:r>
      <w:r w:rsidR="0016004A">
        <w:t xml:space="preserve"> is an assignment operator</w:t>
      </w:r>
      <w:r w:rsidR="0016004A">
        <w:t>.</w:t>
      </w:r>
    </w:p>
    <w:p w:rsidR="0016004A" w:rsidRDefault="004612EE" w:rsidP="004612EE">
      <w:pPr>
        <w:pStyle w:val="ListParagraph"/>
        <w:numPr>
          <w:ilvl w:val="0"/>
          <w:numId w:val="22"/>
        </w:numPr>
      </w:pPr>
      <w:r>
        <w:t xml:space="preserve">It </w:t>
      </w:r>
      <w:r w:rsidR="0016004A">
        <w:t>is used in C, C++ and other programming languages</w:t>
      </w:r>
      <w:r w:rsidR="007C5610">
        <w:t>.</w:t>
      </w:r>
    </w:p>
    <w:p w:rsidR="0016004A" w:rsidRDefault="00D12D15" w:rsidP="0016004A">
      <w:pPr>
        <w:pStyle w:val="ListParagraph"/>
        <w:numPr>
          <w:ilvl w:val="0"/>
          <w:numId w:val="22"/>
        </w:numPr>
      </w:pPr>
      <w:r>
        <w:t>It</w:t>
      </w:r>
      <w:r w:rsidR="0016004A">
        <w:t xml:space="preserve"> is used for assigning the value to a variable</w:t>
      </w:r>
      <w:r w:rsidR="007C5610">
        <w:t>.</w:t>
      </w:r>
    </w:p>
    <w:p w:rsidR="00901CF4" w:rsidRDefault="00B9636E" w:rsidP="00901CF4">
      <w:pPr>
        <w:pStyle w:val="ListParagraph"/>
        <w:numPr>
          <w:ilvl w:val="0"/>
          <w:numId w:val="22"/>
        </w:numPr>
      </w:pPr>
      <w:r>
        <w:t>In this operator,</w:t>
      </w:r>
      <w:r w:rsidR="0016004A">
        <w:t xml:space="preserve"> constant term cannot be placed on left hand side</w:t>
      </w:r>
      <w:r w:rsidR="007C5610">
        <w:t>.</w:t>
      </w:r>
    </w:p>
    <w:p w:rsidR="0016004A" w:rsidRDefault="0016004A" w:rsidP="00901CF4">
      <w:pPr>
        <w:pStyle w:val="ListParagraph"/>
        <w:numPr>
          <w:ilvl w:val="0"/>
          <w:numId w:val="22"/>
        </w:numPr>
      </w:pPr>
      <w:r>
        <w:t>Example</w:t>
      </w:r>
      <w:r w:rsidR="007C5610">
        <w:t xml:space="preserve"> :</w:t>
      </w:r>
    </w:p>
    <w:p w:rsidR="0016004A" w:rsidRDefault="0016004A" w:rsidP="00135050">
      <w:pPr>
        <w:pStyle w:val="ListParagraph"/>
      </w:pPr>
      <w:r>
        <w:t xml:space="preserve">                   x = (</w:t>
      </w:r>
      <w:proofErr w:type="spellStart"/>
      <w:r>
        <w:t>a+b</w:t>
      </w:r>
      <w:proofErr w:type="spellEnd"/>
      <w:r>
        <w:t>);</w:t>
      </w:r>
    </w:p>
    <w:p w:rsidR="0016004A" w:rsidRDefault="0016004A" w:rsidP="00135050">
      <w:pPr>
        <w:pStyle w:val="ListParagraph"/>
      </w:pPr>
      <w:r>
        <w:t xml:space="preserve">                   y = x;</w:t>
      </w:r>
    </w:p>
    <w:p w:rsidR="00103900" w:rsidRDefault="0016004A" w:rsidP="00103900">
      <w:pPr>
        <w:pStyle w:val="ListParagraph"/>
      </w:pPr>
      <w:r>
        <w:t xml:space="preserve">     Here, when first expression evaluates value of (</w:t>
      </w:r>
      <w:proofErr w:type="spellStart"/>
      <w:r>
        <w:t>a+b</w:t>
      </w:r>
      <w:proofErr w:type="spellEnd"/>
      <w:r>
        <w:t>) will be assigned in to x and second expression y=x; value of variable x will be assigned in to y.</w:t>
      </w:r>
    </w:p>
    <w:p w:rsidR="003D4C02" w:rsidRDefault="000F4E68" w:rsidP="00103900">
      <w:pPr>
        <w:pStyle w:val="Heading2"/>
        <w:rPr>
          <w:color w:val="37030F" w:themeColor="text2"/>
          <w:u w:val="single"/>
        </w:rPr>
      </w:pPr>
      <w:r w:rsidRPr="00F62EF9">
        <w:rPr>
          <w:color w:val="37030F" w:themeColor="text2"/>
          <w:u w:val="single"/>
        </w:rPr>
        <w:t>== Operator</w:t>
      </w:r>
    </w:p>
    <w:p w:rsidR="00F62EF9" w:rsidRPr="00F62EF9" w:rsidRDefault="00F62EF9" w:rsidP="00F62EF9">
      <w:pPr>
        <w:pStyle w:val="ListParagraph"/>
        <w:numPr>
          <w:ilvl w:val="0"/>
          <w:numId w:val="27"/>
        </w:numPr>
      </w:pPr>
      <w:r>
        <w:t xml:space="preserve">It is a </w:t>
      </w:r>
      <w:r w:rsidR="004612EE">
        <w:t>equal operator.</w:t>
      </w:r>
    </w:p>
    <w:p w:rsidR="008027EC" w:rsidRDefault="00B9636E" w:rsidP="00D12D15">
      <w:pPr>
        <w:pStyle w:val="ListParagraph"/>
        <w:numPr>
          <w:ilvl w:val="0"/>
          <w:numId w:val="22"/>
        </w:numPr>
      </w:pPr>
      <w:r>
        <w:t>It i</w:t>
      </w:r>
      <w:r w:rsidR="003D4C02">
        <w:t>s used in C and C++ only.</w:t>
      </w:r>
    </w:p>
    <w:p w:rsidR="003D4C02" w:rsidRDefault="00B9636E" w:rsidP="008027EC">
      <w:pPr>
        <w:pStyle w:val="ListParagraph"/>
        <w:numPr>
          <w:ilvl w:val="0"/>
          <w:numId w:val="22"/>
        </w:numPr>
      </w:pPr>
      <w:r>
        <w:t>It</w:t>
      </w:r>
      <w:r w:rsidR="003D4C02">
        <w:t xml:space="preserve"> is used for comparing two values. If both values are equal it returns 1 otherwise it returns 0.</w:t>
      </w:r>
    </w:p>
    <w:p w:rsidR="003D4C02" w:rsidRDefault="00B9636E" w:rsidP="008027EC">
      <w:pPr>
        <w:pStyle w:val="ListParagraph"/>
        <w:numPr>
          <w:ilvl w:val="0"/>
          <w:numId w:val="22"/>
        </w:numPr>
      </w:pPr>
      <w:r>
        <w:t xml:space="preserve">In this </w:t>
      </w:r>
      <w:r w:rsidR="003D4C02">
        <w:t>operator</w:t>
      </w:r>
      <w:r>
        <w:t>,</w:t>
      </w:r>
      <w:r w:rsidR="003D4C02">
        <w:t xml:space="preserve"> constant term can be placed in the left hand side.</w:t>
      </w:r>
    </w:p>
    <w:p w:rsidR="003D4C02" w:rsidRDefault="003D4C02" w:rsidP="003D4C02">
      <w:pPr>
        <w:pStyle w:val="ListParagraph"/>
        <w:numPr>
          <w:ilvl w:val="0"/>
          <w:numId w:val="22"/>
        </w:numPr>
      </w:pPr>
      <w:r>
        <w:t>Example :</w:t>
      </w:r>
    </w:p>
    <w:p w:rsidR="003D4C02" w:rsidRDefault="003D4C02" w:rsidP="00135050">
      <w:pPr>
        <w:pStyle w:val="ListParagraph"/>
      </w:pPr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3D4C02" w:rsidRDefault="003D4C02" w:rsidP="00135050">
      <w:pPr>
        <w:pStyle w:val="ListParagraph"/>
      </w:pPr>
      <w:r>
        <w:t xml:space="preserve">               x = 10;</w:t>
      </w:r>
    </w:p>
    <w:p w:rsidR="003D4C02" w:rsidRDefault="003D4C02" w:rsidP="00135050">
      <w:pPr>
        <w:pStyle w:val="ListParagraph"/>
      </w:pPr>
      <w:r>
        <w:t xml:space="preserve">               y = 10;</w:t>
      </w:r>
    </w:p>
    <w:p w:rsidR="003D4C02" w:rsidRDefault="003D4C02" w:rsidP="00135050">
      <w:pPr>
        <w:pStyle w:val="ListParagraph"/>
      </w:pPr>
      <w:r>
        <w:t xml:space="preserve">               if(x==y)</w:t>
      </w:r>
    </w:p>
    <w:p w:rsidR="003D4C02" w:rsidRDefault="003D4C02" w:rsidP="00135050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>(“True”);</w:t>
      </w:r>
    </w:p>
    <w:p w:rsidR="003D4C02" w:rsidRDefault="003D4C02" w:rsidP="00135050">
      <w:pPr>
        <w:pStyle w:val="ListParagraph"/>
      </w:pPr>
      <w:r>
        <w:t xml:space="preserve">               else</w:t>
      </w:r>
    </w:p>
    <w:p w:rsidR="003D4C02" w:rsidRDefault="003D4C02" w:rsidP="00135050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>(“False”);</w:t>
      </w:r>
    </w:p>
    <w:p w:rsidR="003D4C02" w:rsidRDefault="003D4C02" w:rsidP="00135050">
      <w:pPr>
        <w:pStyle w:val="ListParagraph"/>
      </w:pPr>
      <w:r>
        <w:t xml:space="preserve">     When expression x==y evaluates, it will return 1 i.e., condition is true, and True will be print. Otherwise condition is false, and False will be print.</w:t>
      </w:r>
    </w:p>
    <w:p w:rsidR="00755DE7" w:rsidRDefault="003D4C02" w:rsidP="0063099E">
      <w:pPr>
        <w:pStyle w:val="Heading1"/>
        <w:rPr>
          <w:b/>
          <w:bCs/>
        </w:rPr>
      </w:pPr>
      <w:r>
        <w:br w:type="page"/>
      </w:r>
      <w:r w:rsidR="009D5BDB" w:rsidRPr="00245EDF">
        <w:rPr>
          <w:b/>
          <w:bCs/>
        </w:rPr>
        <w:lastRenderedPageBreak/>
        <w:t xml:space="preserve">Difference between </w:t>
      </w:r>
      <w:proofErr w:type="spellStart"/>
      <w:r w:rsidR="009D5BDB" w:rsidRPr="00245EDF">
        <w:rPr>
          <w:b/>
          <w:bCs/>
        </w:rPr>
        <w:t>strcat</w:t>
      </w:r>
      <w:proofErr w:type="spellEnd"/>
      <w:r w:rsidR="009D5BDB" w:rsidRPr="00245EDF">
        <w:rPr>
          <w:b/>
          <w:bCs/>
        </w:rPr>
        <w:t xml:space="preserve">() and </w:t>
      </w:r>
      <w:proofErr w:type="spellStart"/>
      <w:r w:rsidR="009D5BDB" w:rsidRPr="00245EDF">
        <w:rPr>
          <w:b/>
          <w:bCs/>
        </w:rPr>
        <w:t>strcmp</w:t>
      </w:r>
      <w:proofErr w:type="spellEnd"/>
      <w:r w:rsidR="009D5BDB" w:rsidRPr="00245EDF">
        <w:rPr>
          <w:b/>
          <w:bCs/>
        </w:rPr>
        <w:t>(</w:t>
      </w:r>
      <w:r w:rsidR="009D5BDB" w:rsidRPr="00245EDF">
        <w:rPr>
          <w:b/>
          <w:bCs/>
        </w:rPr>
        <w:t>)</w:t>
      </w:r>
    </w:p>
    <w:p w:rsidR="00245EDF" w:rsidRDefault="00245EDF" w:rsidP="00C56A58">
      <w:pPr>
        <w:pStyle w:val="Heading2"/>
        <w:rPr>
          <w:color w:val="37030F" w:themeColor="text2"/>
          <w:u w:val="single"/>
        </w:rPr>
      </w:pPr>
      <w:proofErr w:type="spellStart"/>
      <w:r w:rsidRPr="007A3E54">
        <w:rPr>
          <w:color w:val="37030F" w:themeColor="text2"/>
          <w:u w:val="single"/>
        </w:rPr>
        <w:t>strcat</w:t>
      </w:r>
      <w:proofErr w:type="spellEnd"/>
      <w:r w:rsidRPr="007A3E54">
        <w:rPr>
          <w:color w:val="37030F" w:themeColor="text2"/>
          <w:u w:val="single"/>
        </w:rPr>
        <w:t>(</w:t>
      </w:r>
      <w:r w:rsidR="00C56A58" w:rsidRPr="007A3E54">
        <w:rPr>
          <w:color w:val="37030F" w:themeColor="text2"/>
          <w:u w:val="single"/>
        </w:rPr>
        <w:t>)</w:t>
      </w:r>
    </w:p>
    <w:p w:rsidR="00500B35" w:rsidRDefault="005D4092" w:rsidP="008448CA">
      <w:pPr>
        <w:pStyle w:val="ListParagraph"/>
        <w:numPr>
          <w:ilvl w:val="0"/>
          <w:numId w:val="30"/>
        </w:numPr>
      </w:pPr>
      <w:r>
        <w:t>Which</w:t>
      </w:r>
      <w:r w:rsidR="00076F48">
        <w:t xml:space="preserve"> allows </w:t>
      </w:r>
      <w:r>
        <w:t>use to combine two strings</w:t>
      </w:r>
      <w:r w:rsidR="0058205D">
        <w:t>.</w:t>
      </w:r>
    </w:p>
    <w:p w:rsidR="008448CA" w:rsidRDefault="008448CA" w:rsidP="008448CA">
      <w:pPr>
        <w:pStyle w:val="ListParagraph"/>
        <w:numPr>
          <w:ilvl w:val="0"/>
          <w:numId w:val="30"/>
        </w:numPr>
      </w:pPr>
      <w:r>
        <w:t>This function takes two arguments :</w:t>
      </w:r>
    </w:p>
    <w:p w:rsidR="00917C3E" w:rsidRDefault="0053382E" w:rsidP="0053382E">
      <w:pPr>
        <w:pStyle w:val="ListParagraph"/>
      </w:pPr>
      <w:r>
        <w:t xml:space="preserve"> </w:t>
      </w:r>
      <w:r w:rsidR="008448CA">
        <w:t xml:space="preserve">  </w:t>
      </w:r>
      <w:r w:rsidR="00917C3E">
        <w:t>destination – destination string</w:t>
      </w:r>
      <w:r>
        <w:t xml:space="preserve">      </w:t>
      </w:r>
      <w:r w:rsidR="00917C3E">
        <w:t xml:space="preserve"> source – source string</w:t>
      </w:r>
    </w:p>
    <w:p w:rsidR="000D571D" w:rsidRDefault="000D571D" w:rsidP="000D571D">
      <w:pPr>
        <w:pStyle w:val="ListParagraph"/>
        <w:numPr>
          <w:ilvl w:val="0"/>
          <w:numId w:val="30"/>
        </w:numPr>
      </w:pPr>
      <w:r>
        <w:t>Syntax :</w:t>
      </w:r>
    </w:p>
    <w:p w:rsidR="000D571D" w:rsidRDefault="000D571D" w:rsidP="000D571D">
      <w:pPr>
        <w:pStyle w:val="ListParagraph"/>
      </w:pPr>
      <w:r>
        <w:t xml:space="preserve">         </w:t>
      </w:r>
      <w:r w:rsidR="00D0433B">
        <w:t xml:space="preserve"> char *</w:t>
      </w:r>
      <w:proofErr w:type="spellStart"/>
      <w:r w:rsidR="00D0433B">
        <w:t>strcat</w:t>
      </w:r>
      <w:proofErr w:type="spellEnd"/>
      <w:r w:rsidR="00D0433B">
        <w:t>(</w:t>
      </w:r>
      <w:r w:rsidR="00177DAF">
        <w:t xml:space="preserve">char *destination, </w:t>
      </w:r>
      <w:proofErr w:type="spellStart"/>
      <w:r w:rsidR="00177DAF">
        <w:t>const</w:t>
      </w:r>
      <w:proofErr w:type="spellEnd"/>
      <w:r w:rsidR="00177DAF">
        <w:t xml:space="preserve"> char *source)</w:t>
      </w:r>
    </w:p>
    <w:p w:rsidR="00726B04" w:rsidRDefault="00726B04" w:rsidP="00726B04">
      <w:pPr>
        <w:pStyle w:val="ListParagraph"/>
        <w:numPr>
          <w:ilvl w:val="0"/>
          <w:numId w:val="30"/>
        </w:numPr>
      </w:pPr>
      <w:r>
        <w:t xml:space="preserve">Example : </w:t>
      </w:r>
    </w:p>
    <w:p w:rsidR="00726B04" w:rsidRDefault="00726B04" w:rsidP="00726B04">
      <w:pPr>
        <w:pStyle w:val="ListParagraph"/>
      </w:pPr>
      <w:r>
        <w:t xml:space="preserve">              </w:t>
      </w:r>
      <w:r w:rsidR="00806AB2">
        <w:t>#include&lt;string.h&gt;</w:t>
      </w:r>
    </w:p>
    <w:p w:rsidR="00806AB2" w:rsidRDefault="00806AB2" w:rsidP="00726B04">
      <w:pPr>
        <w:pStyle w:val="ListParagraph"/>
      </w:pPr>
      <w:r>
        <w:t xml:space="preserve">              char </w:t>
      </w:r>
      <w:r w:rsidR="001C0BC5">
        <w:t>*</w:t>
      </w:r>
      <w:proofErr w:type="spellStart"/>
      <w:r w:rsidR="001C0BC5">
        <w:t>strcat</w:t>
      </w:r>
      <w:proofErr w:type="spellEnd"/>
      <w:r w:rsidR="001C0BC5">
        <w:t xml:space="preserve"> (s1, s2)</w:t>
      </w:r>
    </w:p>
    <w:p w:rsidR="004C36A4" w:rsidRDefault="00703C7D" w:rsidP="00703C7D">
      <w:r>
        <w:t xml:space="preserve">                 </w:t>
      </w:r>
      <w:r w:rsidR="001C0BC5">
        <w:t xml:space="preserve">Concatenates the character string </w:t>
      </w:r>
      <w:r w:rsidR="00A14F2D">
        <w:t xml:space="preserve">s2 to the end of s1, placing a null character at the </w:t>
      </w:r>
      <w:r w:rsidR="004C36A4">
        <w:t>end of the final string. The function returns s1.</w:t>
      </w:r>
    </w:p>
    <w:p w:rsidR="003D700A" w:rsidRDefault="00B44152" w:rsidP="003D700A">
      <w:pPr>
        <w:pStyle w:val="ListParagraph"/>
        <w:numPr>
          <w:ilvl w:val="0"/>
          <w:numId w:val="31"/>
        </w:numPr>
      </w:pPr>
      <w:r>
        <w:t xml:space="preserve">When we use </w:t>
      </w:r>
      <w:proofErr w:type="spellStart"/>
      <w:r>
        <w:t>strcat</w:t>
      </w:r>
      <w:proofErr w:type="spellEnd"/>
      <w:r>
        <w:t xml:space="preserve">(), the size of the destination string should be </w:t>
      </w:r>
      <w:r w:rsidR="00AC6FE3">
        <w:t>large enough to store the resultant string.</w:t>
      </w:r>
      <w:r w:rsidR="008B3E0D">
        <w:t xml:space="preserve"> If not, we will get the segmentation fault error.</w:t>
      </w:r>
      <w:r>
        <w:t xml:space="preserve"> </w:t>
      </w:r>
    </w:p>
    <w:p w:rsidR="003D700A" w:rsidRDefault="003D700A" w:rsidP="003D700A">
      <w:pPr>
        <w:pStyle w:val="Heading2"/>
        <w:rPr>
          <w:color w:val="37030F" w:themeColor="text2"/>
          <w:u w:val="single"/>
        </w:rPr>
      </w:pPr>
      <w:proofErr w:type="spellStart"/>
      <w:r w:rsidRPr="003D700A">
        <w:rPr>
          <w:color w:val="37030F" w:themeColor="text2"/>
          <w:u w:val="single"/>
        </w:rPr>
        <w:t>Strcmp</w:t>
      </w:r>
      <w:proofErr w:type="spellEnd"/>
      <w:r w:rsidRPr="003D700A">
        <w:rPr>
          <w:color w:val="37030F" w:themeColor="text2"/>
          <w:u w:val="single"/>
        </w:rPr>
        <w:t>()</w:t>
      </w:r>
    </w:p>
    <w:p w:rsidR="003D700A" w:rsidRDefault="00F314C4" w:rsidP="003D700A">
      <w:pPr>
        <w:pStyle w:val="ListParagraph"/>
        <w:numPr>
          <w:ilvl w:val="0"/>
          <w:numId w:val="30"/>
        </w:numPr>
      </w:pPr>
      <w:r>
        <w:t xml:space="preserve">Which allows use to compare one string </w:t>
      </w:r>
      <w:r w:rsidR="00A40753">
        <w:t>with another one.</w:t>
      </w:r>
    </w:p>
    <w:p w:rsidR="004C6F5E" w:rsidRDefault="004C6F5E" w:rsidP="004C6F5E">
      <w:pPr>
        <w:pStyle w:val="ListParagraph"/>
        <w:numPr>
          <w:ilvl w:val="0"/>
          <w:numId w:val="30"/>
        </w:numPr>
      </w:pPr>
      <w:r>
        <w:t>This function takes two parameters :</w:t>
      </w:r>
    </w:p>
    <w:p w:rsidR="008B478A" w:rsidRDefault="0053382E" w:rsidP="0053382E">
      <w:pPr>
        <w:pStyle w:val="ListParagraph"/>
      </w:pPr>
      <w:r>
        <w:t xml:space="preserve">            </w:t>
      </w:r>
      <w:r w:rsidR="004C6F5E">
        <w:t xml:space="preserve">   </w:t>
      </w:r>
      <w:r w:rsidR="00FA229D">
        <w:t xml:space="preserve"> </w:t>
      </w:r>
      <w:r w:rsidR="008B478A">
        <w:t xml:space="preserve">str1 – a </w:t>
      </w:r>
      <w:r>
        <w:t xml:space="preserve">string             </w:t>
      </w:r>
      <w:r w:rsidR="008B478A">
        <w:t xml:space="preserve"> str2 – a string</w:t>
      </w:r>
    </w:p>
    <w:p w:rsidR="00A67231" w:rsidRDefault="00A67231" w:rsidP="00A67231">
      <w:pPr>
        <w:pStyle w:val="ListParagraph"/>
        <w:numPr>
          <w:ilvl w:val="0"/>
          <w:numId w:val="30"/>
        </w:numPr>
      </w:pPr>
      <w:r>
        <w:t>Syntax :</w:t>
      </w:r>
    </w:p>
    <w:p w:rsidR="00A67231" w:rsidRDefault="00A67231" w:rsidP="00A67231">
      <w:pPr>
        <w:pStyle w:val="ListParagraph"/>
      </w:pPr>
      <w:r>
        <w:t xml:space="preserve">       </w:t>
      </w:r>
      <w:r w:rsidR="00C07C18">
        <w:t xml:space="preserve">  </w:t>
      </w:r>
      <w:proofErr w:type="spellStart"/>
      <w:r w:rsidR="00093124">
        <w:t>int</w:t>
      </w:r>
      <w:proofErr w:type="spellEnd"/>
      <w:r w:rsidR="00093124">
        <w:t xml:space="preserve"> </w:t>
      </w:r>
      <w:proofErr w:type="spellStart"/>
      <w:r w:rsidR="00093124">
        <w:t>strcmp</w:t>
      </w:r>
      <w:proofErr w:type="spellEnd"/>
      <w:r w:rsidR="00093124">
        <w:t>(</w:t>
      </w:r>
      <w:proofErr w:type="spellStart"/>
      <w:r w:rsidR="00093124">
        <w:t>const</w:t>
      </w:r>
      <w:proofErr w:type="spellEnd"/>
      <w:r w:rsidR="00093124">
        <w:t xml:space="preserve"> </w:t>
      </w:r>
      <w:r w:rsidR="0001677A">
        <w:t xml:space="preserve">char* str1, </w:t>
      </w:r>
      <w:proofErr w:type="spellStart"/>
      <w:r w:rsidR="0001677A">
        <w:t>const</w:t>
      </w:r>
      <w:proofErr w:type="spellEnd"/>
      <w:r w:rsidR="0001677A">
        <w:t xml:space="preserve"> char* str2);</w:t>
      </w:r>
    </w:p>
    <w:p w:rsidR="00703C7D" w:rsidRDefault="00703C7D" w:rsidP="00703C7D">
      <w:pPr>
        <w:pStyle w:val="ListParagraph"/>
        <w:numPr>
          <w:ilvl w:val="0"/>
          <w:numId w:val="30"/>
        </w:numPr>
      </w:pPr>
      <w:r>
        <w:t>Example :</w:t>
      </w:r>
    </w:p>
    <w:p w:rsidR="00703C7D" w:rsidRDefault="00703C7D" w:rsidP="00703C7D">
      <w:pPr>
        <w:pStyle w:val="ListParagraph"/>
      </w:pPr>
      <w:r>
        <w:t xml:space="preserve">              #include&lt;string.h&gt;</w:t>
      </w:r>
    </w:p>
    <w:p w:rsidR="005B2AB4" w:rsidRDefault="00703C7D" w:rsidP="00FD2F4C">
      <w:pPr>
        <w:pStyle w:val="ListParagraph"/>
      </w:pPr>
      <w:r>
        <w:t xml:space="preserve">              </w:t>
      </w:r>
      <w:proofErr w:type="spellStart"/>
      <w:r w:rsidR="00675524">
        <w:t>int</w:t>
      </w:r>
      <w:proofErr w:type="spellEnd"/>
      <w:r w:rsidR="00057214">
        <w:t xml:space="preserve"> </w:t>
      </w:r>
      <w:proofErr w:type="spellStart"/>
      <w:r w:rsidR="00057214">
        <w:t>strcmp</w:t>
      </w:r>
      <w:proofErr w:type="spellEnd"/>
      <w:r w:rsidR="00057214">
        <w:t xml:space="preserve"> (s1, s2)</w:t>
      </w:r>
    </w:p>
    <w:p w:rsidR="00AD239E" w:rsidRPr="003D700A" w:rsidRDefault="00AD239E" w:rsidP="00FD2F4C">
      <w:pPr>
        <w:pStyle w:val="ListParagraph"/>
      </w:pPr>
      <w:r>
        <w:t xml:space="preserve">        </w:t>
      </w:r>
      <w:r>
        <w:t>Compare strings s1, s2 and returns a value less than zero if s1 is less than s2, equal to zero if s1 is equal to s2, and greater than zero if s1 us greater than s2.</w:t>
      </w:r>
    </w:p>
    <w:sectPr w:rsidR="00AD239E" w:rsidRPr="003D700A">
      <w:footerReference w:type="default" r:id="rId7"/>
      <w:foot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1FE" w:rsidRDefault="006071FE">
      <w:r>
        <w:separator/>
      </w:r>
    </w:p>
    <w:p w:rsidR="006071FE" w:rsidRDefault="006071FE"/>
  </w:endnote>
  <w:endnote w:type="continuationSeparator" w:id="0">
    <w:p w:rsidR="006071FE" w:rsidRDefault="006071FE">
      <w:r>
        <w:continuationSeparator/>
      </w:r>
    </w:p>
    <w:p w:rsidR="006071FE" w:rsidRDefault="00607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80B" w:rsidRDefault="004520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9656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B06F9" w:rsidRDefault="008B06F9" w:rsidP="00A707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B06F9" w:rsidRDefault="008B06F9" w:rsidP="008B0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1FE" w:rsidRDefault="006071FE">
      <w:r>
        <w:separator/>
      </w:r>
    </w:p>
    <w:p w:rsidR="006071FE" w:rsidRDefault="006071FE"/>
  </w:footnote>
  <w:footnote w:type="continuationSeparator" w:id="0">
    <w:p w:rsidR="006071FE" w:rsidRDefault="006071FE">
      <w:r>
        <w:continuationSeparator/>
      </w:r>
    </w:p>
    <w:p w:rsidR="006071FE" w:rsidRDefault="006071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57E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A6BBE"/>
    <w:multiLevelType w:val="hybridMultilevel"/>
    <w:tmpl w:val="56DA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38B4"/>
    <w:multiLevelType w:val="hybridMultilevel"/>
    <w:tmpl w:val="0F440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80934"/>
    <w:multiLevelType w:val="hybridMultilevel"/>
    <w:tmpl w:val="CDA83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4154"/>
    <w:multiLevelType w:val="hybridMultilevel"/>
    <w:tmpl w:val="F5F6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94B1B"/>
    <w:multiLevelType w:val="hybridMultilevel"/>
    <w:tmpl w:val="2F2A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6A90"/>
    <w:multiLevelType w:val="hybridMultilevel"/>
    <w:tmpl w:val="D12C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A4632"/>
    <w:multiLevelType w:val="hybridMultilevel"/>
    <w:tmpl w:val="5C3C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1995"/>
    <w:multiLevelType w:val="hybridMultilevel"/>
    <w:tmpl w:val="3816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95F13"/>
    <w:multiLevelType w:val="hybridMultilevel"/>
    <w:tmpl w:val="297835B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329A7DF8"/>
    <w:multiLevelType w:val="hybridMultilevel"/>
    <w:tmpl w:val="B0FE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E37E9"/>
    <w:multiLevelType w:val="hybridMultilevel"/>
    <w:tmpl w:val="427E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21E9D"/>
    <w:multiLevelType w:val="hybridMultilevel"/>
    <w:tmpl w:val="75E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662B4"/>
    <w:multiLevelType w:val="hybridMultilevel"/>
    <w:tmpl w:val="CF9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3F7E"/>
    <w:multiLevelType w:val="hybridMultilevel"/>
    <w:tmpl w:val="1462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4A37"/>
    <w:multiLevelType w:val="hybridMultilevel"/>
    <w:tmpl w:val="C780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C652A"/>
    <w:multiLevelType w:val="hybridMultilevel"/>
    <w:tmpl w:val="A9A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97F"/>
    <w:multiLevelType w:val="hybridMultilevel"/>
    <w:tmpl w:val="FE06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C7C24"/>
    <w:multiLevelType w:val="hybridMultilevel"/>
    <w:tmpl w:val="64CC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2FC"/>
    <w:multiLevelType w:val="hybridMultilevel"/>
    <w:tmpl w:val="47EC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65AC7"/>
    <w:multiLevelType w:val="hybridMultilevel"/>
    <w:tmpl w:val="98161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40361"/>
    <w:multiLevelType w:val="hybridMultilevel"/>
    <w:tmpl w:val="876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B744D"/>
    <w:multiLevelType w:val="hybridMultilevel"/>
    <w:tmpl w:val="0A26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A7806"/>
    <w:multiLevelType w:val="hybridMultilevel"/>
    <w:tmpl w:val="A61ABE4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76EC07E3"/>
    <w:multiLevelType w:val="hybridMultilevel"/>
    <w:tmpl w:val="5AF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B5B74"/>
    <w:multiLevelType w:val="hybridMultilevel"/>
    <w:tmpl w:val="0D42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F97"/>
    <w:multiLevelType w:val="hybridMultilevel"/>
    <w:tmpl w:val="6792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B615E"/>
    <w:multiLevelType w:val="hybridMultilevel"/>
    <w:tmpl w:val="E60C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3"/>
  </w:num>
  <w:num w:numId="5">
    <w:abstractNumId w:val="30"/>
  </w:num>
  <w:num w:numId="6">
    <w:abstractNumId w:val="14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24"/>
  </w:num>
  <w:num w:numId="12">
    <w:abstractNumId w:val="19"/>
  </w:num>
  <w:num w:numId="13">
    <w:abstractNumId w:val="4"/>
  </w:num>
  <w:num w:numId="14">
    <w:abstractNumId w:val="2"/>
  </w:num>
  <w:num w:numId="15">
    <w:abstractNumId w:val="21"/>
  </w:num>
  <w:num w:numId="16">
    <w:abstractNumId w:val="27"/>
  </w:num>
  <w:num w:numId="17">
    <w:abstractNumId w:val="12"/>
  </w:num>
  <w:num w:numId="18">
    <w:abstractNumId w:val="20"/>
  </w:num>
  <w:num w:numId="19">
    <w:abstractNumId w:val="18"/>
  </w:num>
  <w:num w:numId="20">
    <w:abstractNumId w:val="16"/>
  </w:num>
  <w:num w:numId="21">
    <w:abstractNumId w:val="22"/>
  </w:num>
  <w:num w:numId="22">
    <w:abstractNumId w:val="28"/>
  </w:num>
  <w:num w:numId="23">
    <w:abstractNumId w:val="6"/>
  </w:num>
  <w:num w:numId="24">
    <w:abstractNumId w:val="26"/>
  </w:num>
  <w:num w:numId="25">
    <w:abstractNumId w:val="29"/>
  </w:num>
  <w:num w:numId="26">
    <w:abstractNumId w:val="11"/>
  </w:num>
  <w:num w:numId="27">
    <w:abstractNumId w:val="13"/>
  </w:num>
  <w:num w:numId="28">
    <w:abstractNumId w:val="25"/>
  </w:num>
  <w:num w:numId="29">
    <w:abstractNumId w:val="9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7D"/>
    <w:rsid w:val="00016128"/>
    <w:rsid w:val="0001677A"/>
    <w:rsid w:val="0003765C"/>
    <w:rsid w:val="000416AC"/>
    <w:rsid w:val="0005445D"/>
    <w:rsid w:val="00057214"/>
    <w:rsid w:val="000711B4"/>
    <w:rsid w:val="00075B2A"/>
    <w:rsid w:val="00076F48"/>
    <w:rsid w:val="00082A41"/>
    <w:rsid w:val="00086EB6"/>
    <w:rsid w:val="00093124"/>
    <w:rsid w:val="000A02E7"/>
    <w:rsid w:val="000A0A5E"/>
    <w:rsid w:val="000A333E"/>
    <w:rsid w:val="000C0E8A"/>
    <w:rsid w:val="000C2EBA"/>
    <w:rsid w:val="000C65E9"/>
    <w:rsid w:val="000D0DCB"/>
    <w:rsid w:val="000D571D"/>
    <w:rsid w:val="000E0C02"/>
    <w:rsid w:val="000E2D0B"/>
    <w:rsid w:val="000F4E68"/>
    <w:rsid w:val="00102AD9"/>
    <w:rsid w:val="00103900"/>
    <w:rsid w:val="00104215"/>
    <w:rsid w:val="001069C8"/>
    <w:rsid w:val="00112D88"/>
    <w:rsid w:val="00113FD2"/>
    <w:rsid w:val="001239FD"/>
    <w:rsid w:val="001302D2"/>
    <w:rsid w:val="001309A3"/>
    <w:rsid w:val="001346A9"/>
    <w:rsid w:val="00136C11"/>
    <w:rsid w:val="00136E78"/>
    <w:rsid w:val="00152280"/>
    <w:rsid w:val="001573AB"/>
    <w:rsid w:val="0016004A"/>
    <w:rsid w:val="00165D5D"/>
    <w:rsid w:val="00171944"/>
    <w:rsid w:val="00177DAF"/>
    <w:rsid w:val="00187FFA"/>
    <w:rsid w:val="00197EFE"/>
    <w:rsid w:val="001A0299"/>
    <w:rsid w:val="001A71D7"/>
    <w:rsid w:val="001B3749"/>
    <w:rsid w:val="001B4712"/>
    <w:rsid w:val="001B6DFD"/>
    <w:rsid w:val="001C0BC5"/>
    <w:rsid w:val="001D0B7E"/>
    <w:rsid w:val="001D1A2C"/>
    <w:rsid w:val="001D3354"/>
    <w:rsid w:val="001E009F"/>
    <w:rsid w:val="001E04B4"/>
    <w:rsid w:val="001E0E04"/>
    <w:rsid w:val="001E17CF"/>
    <w:rsid w:val="001E706D"/>
    <w:rsid w:val="001E7BCF"/>
    <w:rsid w:val="001F1501"/>
    <w:rsid w:val="001F2641"/>
    <w:rsid w:val="001F6F2B"/>
    <w:rsid w:val="001F7037"/>
    <w:rsid w:val="002006A4"/>
    <w:rsid w:val="002069DD"/>
    <w:rsid w:val="00212D9A"/>
    <w:rsid w:val="0021518C"/>
    <w:rsid w:val="0021601B"/>
    <w:rsid w:val="00220CFD"/>
    <w:rsid w:val="00222434"/>
    <w:rsid w:val="00224722"/>
    <w:rsid w:val="00225D99"/>
    <w:rsid w:val="00226E48"/>
    <w:rsid w:val="00245653"/>
    <w:rsid w:val="00245EDF"/>
    <w:rsid w:val="00247687"/>
    <w:rsid w:val="002505F3"/>
    <w:rsid w:val="002562E0"/>
    <w:rsid w:val="00264C03"/>
    <w:rsid w:val="00266D7D"/>
    <w:rsid w:val="00274466"/>
    <w:rsid w:val="00275338"/>
    <w:rsid w:val="002771CA"/>
    <w:rsid w:val="0028266F"/>
    <w:rsid w:val="0029195E"/>
    <w:rsid w:val="0029210A"/>
    <w:rsid w:val="00292AD6"/>
    <w:rsid w:val="002C1DF3"/>
    <w:rsid w:val="002C25B8"/>
    <w:rsid w:val="002C407C"/>
    <w:rsid w:val="002C4A08"/>
    <w:rsid w:val="002D119B"/>
    <w:rsid w:val="002D2EA1"/>
    <w:rsid w:val="002D6C97"/>
    <w:rsid w:val="00312AE5"/>
    <w:rsid w:val="00313756"/>
    <w:rsid w:val="00327284"/>
    <w:rsid w:val="00330427"/>
    <w:rsid w:val="00333F84"/>
    <w:rsid w:val="003357A7"/>
    <w:rsid w:val="0033738A"/>
    <w:rsid w:val="00344771"/>
    <w:rsid w:val="00345615"/>
    <w:rsid w:val="003506E3"/>
    <w:rsid w:val="003546EA"/>
    <w:rsid w:val="003576A4"/>
    <w:rsid w:val="00364C6D"/>
    <w:rsid w:val="00367A60"/>
    <w:rsid w:val="00371214"/>
    <w:rsid w:val="00374386"/>
    <w:rsid w:val="003764C9"/>
    <w:rsid w:val="003853D0"/>
    <w:rsid w:val="00394141"/>
    <w:rsid w:val="003969E9"/>
    <w:rsid w:val="00397D48"/>
    <w:rsid w:val="003A0E8B"/>
    <w:rsid w:val="003A2A96"/>
    <w:rsid w:val="003A4887"/>
    <w:rsid w:val="003C0634"/>
    <w:rsid w:val="003C0F9E"/>
    <w:rsid w:val="003C580B"/>
    <w:rsid w:val="003D4C02"/>
    <w:rsid w:val="003D700A"/>
    <w:rsid w:val="003E3611"/>
    <w:rsid w:val="003F7DDE"/>
    <w:rsid w:val="004006CF"/>
    <w:rsid w:val="0040451A"/>
    <w:rsid w:val="00420531"/>
    <w:rsid w:val="0044030B"/>
    <w:rsid w:val="00452046"/>
    <w:rsid w:val="004612EE"/>
    <w:rsid w:val="004779F2"/>
    <w:rsid w:val="0048008D"/>
    <w:rsid w:val="00482090"/>
    <w:rsid w:val="0049313B"/>
    <w:rsid w:val="004A0D5F"/>
    <w:rsid w:val="004A722B"/>
    <w:rsid w:val="004C18F6"/>
    <w:rsid w:val="004C2973"/>
    <w:rsid w:val="004C29C7"/>
    <w:rsid w:val="004C36A4"/>
    <w:rsid w:val="004C6F5E"/>
    <w:rsid w:val="004E06AD"/>
    <w:rsid w:val="004F711A"/>
    <w:rsid w:val="0050012D"/>
    <w:rsid w:val="00500B35"/>
    <w:rsid w:val="00504AE4"/>
    <w:rsid w:val="0050526C"/>
    <w:rsid w:val="005058BC"/>
    <w:rsid w:val="00506F2D"/>
    <w:rsid w:val="005233B6"/>
    <w:rsid w:val="00524BD4"/>
    <w:rsid w:val="00525B54"/>
    <w:rsid w:val="00527979"/>
    <w:rsid w:val="00527E2A"/>
    <w:rsid w:val="0053382E"/>
    <w:rsid w:val="00544758"/>
    <w:rsid w:val="00550877"/>
    <w:rsid w:val="00551ED5"/>
    <w:rsid w:val="00557C1B"/>
    <w:rsid w:val="005608C3"/>
    <w:rsid w:val="00561F0C"/>
    <w:rsid w:val="00564706"/>
    <w:rsid w:val="00565A34"/>
    <w:rsid w:val="00567261"/>
    <w:rsid w:val="0057525D"/>
    <w:rsid w:val="0058205D"/>
    <w:rsid w:val="0059537F"/>
    <w:rsid w:val="00597BBB"/>
    <w:rsid w:val="00597EE5"/>
    <w:rsid w:val="005A2621"/>
    <w:rsid w:val="005B1FD4"/>
    <w:rsid w:val="005B2AB4"/>
    <w:rsid w:val="005B33B1"/>
    <w:rsid w:val="005C05E4"/>
    <w:rsid w:val="005C432E"/>
    <w:rsid w:val="005D0747"/>
    <w:rsid w:val="005D4092"/>
    <w:rsid w:val="005E4AF2"/>
    <w:rsid w:val="00603A91"/>
    <w:rsid w:val="006071FE"/>
    <w:rsid w:val="00607E6E"/>
    <w:rsid w:val="006135F7"/>
    <w:rsid w:val="00613972"/>
    <w:rsid w:val="00617AE8"/>
    <w:rsid w:val="00622B29"/>
    <w:rsid w:val="00624711"/>
    <w:rsid w:val="0062518D"/>
    <w:rsid w:val="0063099E"/>
    <w:rsid w:val="00646E98"/>
    <w:rsid w:val="00662A48"/>
    <w:rsid w:val="00662B3D"/>
    <w:rsid w:val="00665BEB"/>
    <w:rsid w:val="0066658B"/>
    <w:rsid w:val="00667C5A"/>
    <w:rsid w:val="00674207"/>
    <w:rsid w:val="00675524"/>
    <w:rsid w:val="006835DC"/>
    <w:rsid w:val="0068781D"/>
    <w:rsid w:val="00687E26"/>
    <w:rsid w:val="0069347F"/>
    <w:rsid w:val="00696C40"/>
    <w:rsid w:val="006A1FC7"/>
    <w:rsid w:val="006B181A"/>
    <w:rsid w:val="006B1CD9"/>
    <w:rsid w:val="006B3653"/>
    <w:rsid w:val="006B7DB1"/>
    <w:rsid w:val="006C2D64"/>
    <w:rsid w:val="006C3906"/>
    <w:rsid w:val="006C5A9E"/>
    <w:rsid w:val="006C6AD0"/>
    <w:rsid w:val="006D3A5E"/>
    <w:rsid w:val="006D6697"/>
    <w:rsid w:val="006E373B"/>
    <w:rsid w:val="006E6355"/>
    <w:rsid w:val="006F2880"/>
    <w:rsid w:val="006F48B6"/>
    <w:rsid w:val="006F6980"/>
    <w:rsid w:val="007005E6"/>
    <w:rsid w:val="00703C7D"/>
    <w:rsid w:val="00714225"/>
    <w:rsid w:val="00715309"/>
    <w:rsid w:val="00726B04"/>
    <w:rsid w:val="00741BE9"/>
    <w:rsid w:val="00743B85"/>
    <w:rsid w:val="00750EAC"/>
    <w:rsid w:val="00751A3A"/>
    <w:rsid w:val="00755DE7"/>
    <w:rsid w:val="007571F8"/>
    <w:rsid w:val="00765475"/>
    <w:rsid w:val="00766666"/>
    <w:rsid w:val="007668F5"/>
    <w:rsid w:val="00770E8A"/>
    <w:rsid w:val="007800B6"/>
    <w:rsid w:val="00781C1F"/>
    <w:rsid w:val="007827B9"/>
    <w:rsid w:val="00783A6B"/>
    <w:rsid w:val="00787AFF"/>
    <w:rsid w:val="007950D3"/>
    <w:rsid w:val="007A20BA"/>
    <w:rsid w:val="007A3E54"/>
    <w:rsid w:val="007A6DE7"/>
    <w:rsid w:val="007B3894"/>
    <w:rsid w:val="007B460C"/>
    <w:rsid w:val="007C372E"/>
    <w:rsid w:val="007C5610"/>
    <w:rsid w:val="007D2ABB"/>
    <w:rsid w:val="007D32FD"/>
    <w:rsid w:val="007D565E"/>
    <w:rsid w:val="007E2BD9"/>
    <w:rsid w:val="007E58A9"/>
    <w:rsid w:val="007F22F3"/>
    <w:rsid w:val="007F70A2"/>
    <w:rsid w:val="007F7A42"/>
    <w:rsid w:val="008027EC"/>
    <w:rsid w:val="00804815"/>
    <w:rsid w:val="00806AB2"/>
    <w:rsid w:val="008077A1"/>
    <w:rsid w:val="00813999"/>
    <w:rsid w:val="008204CA"/>
    <w:rsid w:val="00827214"/>
    <w:rsid w:val="00834DF0"/>
    <w:rsid w:val="00840024"/>
    <w:rsid w:val="00840D6A"/>
    <w:rsid w:val="00840E99"/>
    <w:rsid w:val="00841550"/>
    <w:rsid w:val="00842A40"/>
    <w:rsid w:val="008448CA"/>
    <w:rsid w:val="008501DF"/>
    <w:rsid w:val="008532B8"/>
    <w:rsid w:val="00862C57"/>
    <w:rsid w:val="00865787"/>
    <w:rsid w:val="008705A7"/>
    <w:rsid w:val="008749A3"/>
    <w:rsid w:val="008777E7"/>
    <w:rsid w:val="0088526F"/>
    <w:rsid w:val="008A05C6"/>
    <w:rsid w:val="008A4C82"/>
    <w:rsid w:val="008B06F9"/>
    <w:rsid w:val="008B0E11"/>
    <w:rsid w:val="008B3E0D"/>
    <w:rsid w:val="008B478A"/>
    <w:rsid w:val="008B60D9"/>
    <w:rsid w:val="008D7AF7"/>
    <w:rsid w:val="008E5A22"/>
    <w:rsid w:val="00900CAA"/>
    <w:rsid w:val="00901CF4"/>
    <w:rsid w:val="00902AD8"/>
    <w:rsid w:val="00902F53"/>
    <w:rsid w:val="00903DEA"/>
    <w:rsid w:val="00916533"/>
    <w:rsid w:val="00917947"/>
    <w:rsid w:val="00917C3E"/>
    <w:rsid w:val="00926A49"/>
    <w:rsid w:val="00933193"/>
    <w:rsid w:val="0093350B"/>
    <w:rsid w:val="009401A8"/>
    <w:rsid w:val="00954B65"/>
    <w:rsid w:val="00956D0E"/>
    <w:rsid w:val="0097132F"/>
    <w:rsid w:val="00974EA7"/>
    <w:rsid w:val="00980DBD"/>
    <w:rsid w:val="00981F2E"/>
    <w:rsid w:val="00984347"/>
    <w:rsid w:val="00996B89"/>
    <w:rsid w:val="009B085E"/>
    <w:rsid w:val="009C7073"/>
    <w:rsid w:val="009D32AE"/>
    <w:rsid w:val="009D5BDB"/>
    <w:rsid w:val="009D5F64"/>
    <w:rsid w:val="009E534A"/>
    <w:rsid w:val="009F12E3"/>
    <w:rsid w:val="00A0310A"/>
    <w:rsid w:val="00A14F2D"/>
    <w:rsid w:val="00A24A6F"/>
    <w:rsid w:val="00A300C1"/>
    <w:rsid w:val="00A36C9E"/>
    <w:rsid w:val="00A3750A"/>
    <w:rsid w:val="00A40753"/>
    <w:rsid w:val="00A44BC8"/>
    <w:rsid w:val="00A46093"/>
    <w:rsid w:val="00A57921"/>
    <w:rsid w:val="00A57C24"/>
    <w:rsid w:val="00A61D17"/>
    <w:rsid w:val="00A66C6F"/>
    <w:rsid w:val="00A67231"/>
    <w:rsid w:val="00A75D75"/>
    <w:rsid w:val="00A824AB"/>
    <w:rsid w:val="00A82A79"/>
    <w:rsid w:val="00A93A1C"/>
    <w:rsid w:val="00AA2F38"/>
    <w:rsid w:val="00AB0F6E"/>
    <w:rsid w:val="00AC6FE3"/>
    <w:rsid w:val="00AD0D74"/>
    <w:rsid w:val="00AD1AE4"/>
    <w:rsid w:val="00AD1C35"/>
    <w:rsid w:val="00AD239E"/>
    <w:rsid w:val="00AD60D9"/>
    <w:rsid w:val="00AD7CEF"/>
    <w:rsid w:val="00AE5090"/>
    <w:rsid w:val="00AE5DAA"/>
    <w:rsid w:val="00AE7D46"/>
    <w:rsid w:val="00AF15FA"/>
    <w:rsid w:val="00AF356C"/>
    <w:rsid w:val="00AF7AA6"/>
    <w:rsid w:val="00B0040D"/>
    <w:rsid w:val="00B046D9"/>
    <w:rsid w:val="00B05500"/>
    <w:rsid w:val="00B06B5C"/>
    <w:rsid w:val="00B240AA"/>
    <w:rsid w:val="00B256A8"/>
    <w:rsid w:val="00B31DF8"/>
    <w:rsid w:val="00B323AA"/>
    <w:rsid w:val="00B3558A"/>
    <w:rsid w:val="00B430FF"/>
    <w:rsid w:val="00B43175"/>
    <w:rsid w:val="00B44101"/>
    <w:rsid w:val="00B44152"/>
    <w:rsid w:val="00B51D02"/>
    <w:rsid w:val="00B52A9F"/>
    <w:rsid w:val="00B61C24"/>
    <w:rsid w:val="00B65E57"/>
    <w:rsid w:val="00B668E2"/>
    <w:rsid w:val="00B71DEE"/>
    <w:rsid w:val="00B75EC0"/>
    <w:rsid w:val="00B80AAD"/>
    <w:rsid w:val="00B8387D"/>
    <w:rsid w:val="00B8496A"/>
    <w:rsid w:val="00B86AA5"/>
    <w:rsid w:val="00B93828"/>
    <w:rsid w:val="00B9636E"/>
    <w:rsid w:val="00BB36DC"/>
    <w:rsid w:val="00BB5F9B"/>
    <w:rsid w:val="00BB5FA9"/>
    <w:rsid w:val="00BB6D2B"/>
    <w:rsid w:val="00BD0BA3"/>
    <w:rsid w:val="00BD6848"/>
    <w:rsid w:val="00BD69AE"/>
    <w:rsid w:val="00BF5180"/>
    <w:rsid w:val="00C00F6C"/>
    <w:rsid w:val="00C02DB2"/>
    <w:rsid w:val="00C04AF4"/>
    <w:rsid w:val="00C061E3"/>
    <w:rsid w:val="00C07C18"/>
    <w:rsid w:val="00C206A2"/>
    <w:rsid w:val="00C25D6B"/>
    <w:rsid w:val="00C30582"/>
    <w:rsid w:val="00C37A28"/>
    <w:rsid w:val="00C43AC1"/>
    <w:rsid w:val="00C44A79"/>
    <w:rsid w:val="00C504C9"/>
    <w:rsid w:val="00C55BA2"/>
    <w:rsid w:val="00C56A58"/>
    <w:rsid w:val="00C640A0"/>
    <w:rsid w:val="00C6608C"/>
    <w:rsid w:val="00C758E3"/>
    <w:rsid w:val="00C81896"/>
    <w:rsid w:val="00C85E54"/>
    <w:rsid w:val="00CD45DE"/>
    <w:rsid w:val="00CF7091"/>
    <w:rsid w:val="00D01AB9"/>
    <w:rsid w:val="00D0433B"/>
    <w:rsid w:val="00D12D15"/>
    <w:rsid w:val="00D27656"/>
    <w:rsid w:val="00D36CA5"/>
    <w:rsid w:val="00D37C94"/>
    <w:rsid w:val="00D461D3"/>
    <w:rsid w:val="00D50A98"/>
    <w:rsid w:val="00D619BB"/>
    <w:rsid w:val="00D63255"/>
    <w:rsid w:val="00D64D34"/>
    <w:rsid w:val="00D742A7"/>
    <w:rsid w:val="00D76BAF"/>
    <w:rsid w:val="00D80A84"/>
    <w:rsid w:val="00D82889"/>
    <w:rsid w:val="00D870D9"/>
    <w:rsid w:val="00D96B9C"/>
    <w:rsid w:val="00DB3D2E"/>
    <w:rsid w:val="00DB4279"/>
    <w:rsid w:val="00DB553C"/>
    <w:rsid w:val="00DC6C8A"/>
    <w:rsid w:val="00DD1543"/>
    <w:rsid w:val="00DD2293"/>
    <w:rsid w:val="00DD271C"/>
    <w:rsid w:val="00DE4291"/>
    <w:rsid w:val="00DF3BBE"/>
    <w:rsid w:val="00E0005B"/>
    <w:rsid w:val="00E05B3D"/>
    <w:rsid w:val="00E06B2F"/>
    <w:rsid w:val="00E11228"/>
    <w:rsid w:val="00E12843"/>
    <w:rsid w:val="00E1596E"/>
    <w:rsid w:val="00E2059A"/>
    <w:rsid w:val="00E27E9D"/>
    <w:rsid w:val="00E33692"/>
    <w:rsid w:val="00E52C45"/>
    <w:rsid w:val="00E6653E"/>
    <w:rsid w:val="00E84D0D"/>
    <w:rsid w:val="00E85B69"/>
    <w:rsid w:val="00E968CC"/>
    <w:rsid w:val="00EA7F69"/>
    <w:rsid w:val="00EB01F6"/>
    <w:rsid w:val="00EB476C"/>
    <w:rsid w:val="00EB72CA"/>
    <w:rsid w:val="00ED0847"/>
    <w:rsid w:val="00ED4047"/>
    <w:rsid w:val="00ED7FDF"/>
    <w:rsid w:val="00EE4D69"/>
    <w:rsid w:val="00EF224F"/>
    <w:rsid w:val="00EF5B70"/>
    <w:rsid w:val="00EF6104"/>
    <w:rsid w:val="00F220D2"/>
    <w:rsid w:val="00F314C4"/>
    <w:rsid w:val="00F41F36"/>
    <w:rsid w:val="00F50555"/>
    <w:rsid w:val="00F53202"/>
    <w:rsid w:val="00F57DEF"/>
    <w:rsid w:val="00F6054D"/>
    <w:rsid w:val="00F62680"/>
    <w:rsid w:val="00F62EF9"/>
    <w:rsid w:val="00F6677C"/>
    <w:rsid w:val="00F67A09"/>
    <w:rsid w:val="00F71BB6"/>
    <w:rsid w:val="00F71BBD"/>
    <w:rsid w:val="00F73C48"/>
    <w:rsid w:val="00F83D0F"/>
    <w:rsid w:val="00F8637C"/>
    <w:rsid w:val="00FA229D"/>
    <w:rsid w:val="00FB07FB"/>
    <w:rsid w:val="00FB2491"/>
    <w:rsid w:val="00FB2616"/>
    <w:rsid w:val="00FD2F4C"/>
    <w:rsid w:val="00FD3BE9"/>
    <w:rsid w:val="00FD55E3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CEEB1"/>
  <w15:chartTrackingRefBased/>
  <w15:docId w15:val="{5C7C8032-2E64-2147-9DD4-71C1E8D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B06F9"/>
  </w:style>
  <w:style w:type="paragraph" w:styleId="ListParagraph">
    <w:name w:val="List Paragraph"/>
    <w:basedOn w:val="Normal"/>
    <w:uiPriority w:val="34"/>
    <w:unhideWhenUsed/>
    <w:qFormat/>
    <w:rsid w:val="00F5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3BAC1E-AE3A-CF4A-B6D7-C846FA9ADC25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%7bAF3BAC1E-AE3A-CF4A-B6D7-C846FA9ADC25%7dtf50002051.dotx</Template>
  <TotalTime>353</TotalTime>
  <Pages>10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472</cp:revision>
  <dcterms:created xsi:type="dcterms:W3CDTF">2021-11-30T09:47:00Z</dcterms:created>
  <dcterms:modified xsi:type="dcterms:W3CDTF">2021-11-30T15:41:00Z</dcterms:modified>
</cp:coreProperties>
</file>